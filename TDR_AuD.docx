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182A3D" w14:textId="77777777" w:rsidR="005B6E20" w:rsidRDefault="005B6E20">
      <w:pPr>
        <w:jc w:val="center"/>
        <w:rPr>
          <w:b/>
          <w:sz w:val="40"/>
          <w:szCs w:val="40"/>
        </w:rPr>
      </w:pPr>
    </w:p>
    <w:p w14:paraId="301956B4" w14:textId="77777777" w:rsidR="005B6E20" w:rsidRDefault="00236A7E">
      <w:pPr>
        <w:jc w:val="center"/>
      </w:pPr>
      <w:sdt>
        <w:sdtPr>
          <w:alias w:val=""/>
          <w:id w:val="1085190054"/>
          <w:dropDownList>
            <w:listItem w:displayText="Textsorte auswählen" w:value="Textsorte auswählen"/>
            <w:listItem w:displayText="Transfer-Dokumentation-Report (TDR)" w:value="Transfer-Dokumentation-Report (TDR)"/>
            <w:listItem w:displayText="Case (C)" w:value="Case (C)"/>
            <w:listItem w:displayText="Transferarbeit (TA)" w:value="Transferarbeit (TA)"/>
          </w:dropDownList>
        </w:sdtPr>
        <w:sdtEndPr/>
        <w:sdtContent>
          <w:r w:rsidR="007A2833">
            <w:t>Transfer-Dokumentation-Report (TDR)</w:t>
          </w:r>
        </w:sdtContent>
      </w:sdt>
    </w:p>
    <w:sdt>
      <w:sdtPr>
        <w:alias w:val="Modulbezeichnung"/>
        <w:id w:val="409223088"/>
        <w:dataBinding w:prefixMappings="xmlns:ns0='http://purl.org/dc/elements/1.1/' xmlns:ns1='http://schemas.openxmlformats.org/package/2006/metadata/core-properties' " w:xpath="/ns1:coreProperties[1]/ns0:subject[1]" w:storeItemID="{6C3C8BC8-F283-45AE-878A-BAB7291924A1}"/>
        <w:text/>
      </w:sdtPr>
      <w:sdtEndPr/>
      <w:sdtContent>
        <w:p w14:paraId="57200AA3" w14:textId="77777777" w:rsidR="005B6E20" w:rsidRDefault="007A2833">
          <w:pPr>
            <w:jc w:val="center"/>
          </w:pPr>
          <w:r>
            <w:rPr>
              <w:b/>
              <w:sz w:val="36"/>
              <w:szCs w:val="40"/>
            </w:rPr>
            <w:t>Algorithmen und Datenstrukturen</w:t>
          </w:r>
        </w:p>
      </w:sdtContent>
    </w:sdt>
    <w:p w14:paraId="0344E17D" w14:textId="77777777" w:rsidR="005B6E20" w:rsidRDefault="005B6E20">
      <w:pPr>
        <w:rPr>
          <w:szCs w:val="22"/>
        </w:rPr>
      </w:pPr>
    </w:p>
    <w:p w14:paraId="048B3CD3" w14:textId="77777777" w:rsidR="005B6E20" w:rsidRDefault="005B6E20">
      <w:pPr>
        <w:jc w:val="center"/>
        <w:rPr>
          <w:szCs w:val="22"/>
        </w:rPr>
      </w:pPr>
    </w:p>
    <w:p w14:paraId="6CA917E9" w14:textId="77777777" w:rsidR="005B6E20" w:rsidRDefault="005B6E20">
      <w:pPr>
        <w:jc w:val="center"/>
        <w:rPr>
          <w:szCs w:val="22"/>
        </w:rPr>
      </w:pPr>
    </w:p>
    <w:p w14:paraId="2E072B64" w14:textId="77777777" w:rsidR="005B6E20" w:rsidRDefault="007A2833">
      <w:pPr>
        <w:jc w:val="center"/>
        <w:rPr>
          <w:szCs w:val="22"/>
        </w:rPr>
      </w:pPr>
      <w:r>
        <w:rPr>
          <w:noProof/>
          <w:szCs w:val="22"/>
        </w:rPr>
        <w:drawing>
          <wp:anchor distT="0" distB="0" distL="114300" distR="114300" simplePos="0" relativeHeight="19" behindDoc="0" locked="0" layoutInCell="0" allowOverlap="1" wp14:anchorId="0A61EEC8" wp14:editId="6A1214A5">
            <wp:simplePos x="0" y="0"/>
            <wp:positionH relativeFrom="column">
              <wp:posOffset>1895475</wp:posOffset>
            </wp:positionH>
            <wp:positionV relativeFrom="paragraph">
              <wp:posOffset>196850</wp:posOffset>
            </wp:positionV>
            <wp:extent cx="1945640" cy="972820"/>
            <wp:effectExtent l="0" t="0" r="0" b="0"/>
            <wp:wrapTopAndBottom/>
            <wp:docPr id="1" name="Grafik 1" descr="H:\00_Logos_NEU\Logo_offiziell_seit_12_07_2019\Logo_10_07_2019_Unterzeil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H:\00_Logos_NEU\Logo_offiziell_seit_12_07_2019\Logo_10_07_2019_Unterzeile_RGB.jpg"/>
                    <pic:cNvPicPr>
                      <a:picLocks noChangeAspect="1" noChangeArrowheads="1"/>
                    </pic:cNvPicPr>
                  </pic:nvPicPr>
                  <pic:blipFill>
                    <a:blip r:embed="rId11"/>
                    <a:stretch>
                      <a:fillRect/>
                    </a:stretch>
                  </pic:blipFill>
                  <pic:spPr bwMode="auto">
                    <a:xfrm>
                      <a:off x="0" y="0"/>
                      <a:ext cx="1945640" cy="972820"/>
                    </a:xfrm>
                    <a:prstGeom prst="rect">
                      <a:avLst/>
                    </a:prstGeom>
                  </pic:spPr>
                </pic:pic>
              </a:graphicData>
            </a:graphic>
          </wp:anchor>
        </w:drawing>
      </w:r>
    </w:p>
    <w:p w14:paraId="6418594B" w14:textId="77777777" w:rsidR="005B6E20" w:rsidRDefault="005B6E20">
      <w:pPr>
        <w:jc w:val="center"/>
        <w:rPr>
          <w:szCs w:val="22"/>
        </w:rPr>
      </w:pPr>
    </w:p>
    <w:p w14:paraId="15267468" w14:textId="77777777" w:rsidR="005B6E20" w:rsidRDefault="005B6E20">
      <w:pPr>
        <w:jc w:val="center"/>
        <w:rPr>
          <w:szCs w:val="22"/>
        </w:rPr>
      </w:pPr>
    </w:p>
    <w:p w14:paraId="7F4C6B4E" w14:textId="77777777" w:rsidR="005B6E20" w:rsidRDefault="007A2833">
      <w:pPr>
        <w:jc w:val="center"/>
      </w:pPr>
      <w:r>
        <w:rPr>
          <w:b/>
        </w:rPr>
        <w:t>Eingereicht bei</w:t>
      </w:r>
    </w:p>
    <w:p w14:paraId="31BD9203" w14:textId="77777777" w:rsidR="005B6E20" w:rsidRDefault="007A2833">
      <w:pPr>
        <w:jc w:val="center"/>
      </w:pPr>
      <w:r>
        <w:t>Petra Hieber</w:t>
      </w:r>
    </w:p>
    <w:p w14:paraId="50974E89" w14:textId="77777777" w:rsidR="005B6E20" w:rsidRDefault="005B6E20">
      <w:pPr>
        <w:jc w:val="center"/>
      </w:pPr>
    </w:p>
    <w:p w14:paraId="57ACC89E" w14:textId="77777777" w:rsidR="005B6E20" w:rsidRDefault="007A2833">
      <w:pPr>
        <w:jc w:val="center"/>
      </w:pPr>
      <w:r>
        <w:rPr>
          <w:b/>
        </w:rPr>
        <w:t>Verfasst von</w:t>
      </w:r>
    </w:p>
    <w:p w14:paraId="1A992FFD" w14:textId="77777777" w:rsidR="005B6E20" w:rsidRDefault="007A2833">
      <w:pPr>
        <w:jc w:val="center"/>
      </w:pPr>
      <w:r>
        <w:t>Michaelsen, Robin - 638-0-04073</w:t>
      </w:r>
    </w:p>
    <w:p w14:paraId="01D2C78B" w14:textId="77777777" w:rsidR="005B6E20" w:rsidRDefault="007A2833">
      <w:pPr>
        <w:jc w:val="center"/>
      </w:pPr>
      <w:r>
        <w:t>Härtel, Otto - 638-0-04059</w:t>
      </w:r>
    </w:p>
    <w:p w14:paraId="0E3DCFAE" w14:textId="77777777" w:rsidR="005B6E20" w:rsidRDefault="00236A7E">
      <w:pPr>
        <w:jc w:val="center"/>
      </w:pPr>
      <w:sdt>
        <w:sdtPr>
          <w:alias w:val="Immatrikulationsnummer"/>
          <w:id w:val="-940146111"/>
          <w:dataBinding w:prefixMappings="xmlns:ns0='http://purl.org/dc/elements/1.1/' xmlns:ns1='http://schemas.openxmlformats.org/package/2006/metadata/core-properties' " w:xpath="/ns1:coreProperties[1]/ns0:description[1]" w:storeItemID="{6C3C8BC8-F283-45AE-878A-BAB7291924A1}"/>
          <w:text/>
        </w:sdtPr>
        <w:sdtEndPr/>
        <w:sdtContent>
          <w:r w:rsidR="002A2411">
            <w:t>638-0-04059</w:t>
          </w:r>
        </w:sdtContent>
      </w:sdt>
    </w:p>
    <w:sdt>
      <w:sdtPr>
        <w:id w:val="119218758"/>
        <w:docPartObj>
          <w:docPartGallery w:val="Table of Contents"/>
          <w:docPartUnique/>
        </w:docPartObj>
      </w:sdtPr>
      <w:sdtEndPr/>
      <w:sdtContent>
        <w:p w14:paraId="7454F1D2" w14:textId="77777777" w:rsidR="005B6E20" w:rsidRDefault="007A2833">
          <w:pPr>
            <w:jc w:val="center"/>
            <w:sectPr w:rsidR="005B6E20">
              <w:headerReference w:type="even" r:id="rId12"/>
              <w:headerReference w:type="default" r:id="rId13"/>
              <w:footerReference w:type="even" r:id="rId14"/>
              <w:footerReference w:type="default" r:id="rId15"/>
              <w:headerReference w:type="first" r:id="rId16"/>
              <w:footerReference w:type="first" r:id="rId17"/>
              <w:pgSz w:w="11906" w:h="16838"/>
              <w:pgMar w:top="766" w:right="1418" w:bottom="1418" w:left="1418" w:header="709" w:footer="709" w:gutter="0"/>
              <w:pgNumType w:fmt="upperRoman" w:start="1"/>
              <w:cols w:space="720"/>
              <w:formProt w:val="0"/>
              <w:docGrid w:linePitch="360"/>
            </w:sectPr>
          </w:pPr>
          <w:r>
            <w:t>BiB8aE</w:t>
          </w:r>
        </w:p>
        <w:p w14:paraId="79CDEB30" w14:textId="77777777" w:rsidR="005B6E20" w:rsidRDefault="007A2833">
          <w:pPr>
            <w:pStyle w:val="berschrift0"/>
          </w:pPr>
          <w:bookmarkStart w:id="0" w:name="_Toc70535951"/>
          <w:r>
            <w:rPr>
              <w:sz w:val="22"/>
              <w:szCs w:val="22"/>
            </w:rPr>
            <w:lastRenderedPageBreak/>
            <w:t>Eigenständigkeitserklärung</w:t>
          </w:r>
          <w:bookmarkEnd w:id="0"/>
        </w:p>
        <w:p w14:paraId="6BC491D6" w14:textId="77777777" w:rsidR="005B6E20" w:rsidRDefault="007A2833">
          <w:r>
            <w:t xml:space="preserve">Ich habe die vorliegende Arbeit im Rahmen des Projekt-Kompetenz-Studiums „2018/2021“ selbstständig verfasst und keine anderen als die angegebenen Quellen, Tools und Hilfsmittel benutzt. </w:t>
          </w:r>
        </w:p>
        <w:p w14:paraId="6F1BB341" w14:textId="77777777" w:rsidR="005B6E20" w:rsidRDefault="007A2833">
          <w:r>
            <w:t>Alle Aussagen in der Arbeit, die wörtlich oder sinngemäß aus gedruckten oder elektronischen Veröffentlichungen oder aus anderen Quellen entnommen wurden, sind als solche kenntlich gemacht.</w:t>
          </w:r>
        </w:p>
        <w:p w14:paraId="14B8AFD7" w14:textId="77777777" w:rsidR="005B6E20" w:rsidRDefault="007A2833">
          <w:r>
            <w:t xml:space="preserve">Die vorliegende Arbeit oder Teile daraus sind noch nicht Leistungsnachweis einer </w:t>
          </w:r>
          <w:r>
            <w:br/>
            <w:t xml:space="preserve">vorangegangenen Prüfung gewesen bzw. sind entsprechend als Quelle gekennzeichnet. </w:t>
          </w:r>
        </w:p>
        <w:p w14:paraId="0C3E7BE3" w14:textId="77777777" w:rsidR="005B6E20" w:rsidRDefault="005B6E20"/>
        <w:p w14:paraId="54237075"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E9E0CCC" w14:textId="77777777" w:rsidR="005B6E20" w:rsidRDefault="007A2833">
          <w:pPr>
            <w:tabs>
              <w:tab w:val="left" w:pos="3402"/>
            </w:tabs>
            <w:ind w:firstLine="708"/>
          </w:pPr>
          <w:r>
            <w:tab/>
            <w:t>Michaelsen, Robin</w:t>
          </w:r>
        </w:p>
        <w:p w14:paraId="405DD536"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6AC9500E" w14:textId="77777777" w:rsidR="005B6E20" w:rsidRDefault="007A2833">
          <w:pPr>
            <w:tabs>
              <w:tab w:val="left" w:pos="3402"/>
            </w:tabs>
            <w:ind w:firstLine="708"/>
          </w:pPr>
          <w:r>
            <w:tab/>
            <w:t>Härtel, Otto</w:t>
          </w:r>
        </w:p>
        <w:p w14:paraId="48112850" w14:textId="77777777" w:rsidR="005B6E20" w:rsidRDefault="007A2833">
          <w:pPr>
            <w:tabs>
              <w:tab w:val="left" w:pos="3402"/>
            </w:tabs>
            <w:rPr>
              <w:u w:val="single"/>
            </w:rPr>
          </w:pPr>
          <w:r>
            <w:t>Erlangen, den 29.04.2021</w:t>
          </w:r>
          <w:r>
            <w:tab/>
          </w:r>
          <w:r>
            <w:rPr>
              <w:u w:val="single"/>
            </w:rPr>
            <w:tab/>
          </w:r>
          <w:r>
            <w:rPr>
              <w:u w:val="single"/>
            </w:rPr>
            <w:tab/>
          </w:r>
          <w:r>
            <w:rPr>
              <w:u w:val="single"/>
            </w:rPr>
            <w:tab/>
          </w:r>
          <w:r>
            <w:rPr>
              <w:u w:val="single"/>
            </w:rPr>
            <w:tab/>
          </w:r>
          <w:r>
            <w:rPr>
              <w:u w:val="single"/>
            </w:rPr>
            <w:tab/>
          </w:r>
          <w:r>
            <w:rPr>
              <w:u w:val="single"/>
            </w:rPr>
            <w:tab/>
          </w:r>
          <w:r>
            <w:rPr>
              <w:u w:val="single"/>
            </w:rPr>
            <w:tab/>
          </w:r>
        </w:p>
        <w:p w14:paraId="55446F63" w14:textId="77777777" w:rsidR="005B6E20" w:rsidRDefault="007A2833">
          <w:pPr>
            <w:tabs>
              <w:tab w:val="left" w:pos="3402"/>
            </w:tabs>
            <w:ind w:firstLine="708"/>
            <w:rPr>
              <w:b/>
              <w:bCs/>
              <w:color w:val="333333"/>
              <w:szCs w:val="22"/>
            </w:rPr>
          </w:pPr>
          <w:r>
            <w:rPr>
              <w:rStyle w:val="FormatvorlageArial"/>
              <w:szCs w:val="22"/>
            </w:rPr>
            <w:tab/>
            <w:t>Rösch, Rene</w:t>
          </w:r>
        </w:p>
        <w:p w14:paraId="3D71F923" w14:textId="77777777" w:rsidR="005B6E20" w:rsidRDefault="005B6E20">
          <w:pPr>
            <w:rPr>
              <w:szCs w:val="22"/>
            </w:rPr>
          </w:pPr>
        </w:p>
        <w:p w14:paraId="586F9B31" w14:textId="77777777" w:rsidR="005B6E20" w:rsidRDefault="005B6E20">
          <w:pPr>
            <w:rPr>
              <w:szCs w:val="22"/>
            </w:rPr>
          </w:pPr>
        </w:p>
        <w:p w14:paraId="4CA17AB8" w14:textId="77777777" w:rsidR="005B6E20" w:rsidRDefault="007A2833">
          <w:pPr>
            <w:rPr>
              <w:szCs w:val="22"/>
            </w:rPr>
          </w:pPr>
          <w:r>
            <w:br w:type="page"/>
          </w:r>
        </w:p>
        <w:p w14:paraId="69EDCF77" w14:textId="77777777" w:rsidR="005B6E20" w:rsidRDefault="007A2833">
          <w:pPr>
            <w:pStyle w:val="berschrift0"/>
          </w:pPr>
          <w:bookmarkStart w:id="1" w:name="_Toc70535952"/>
          <w:r>
            <w:rPr>
              <w:sz w:val="22"/>
              <w:szCs w:val="22"/>
            </w:rPr>
            <w:lastRenderedPageBreak/>
            <w:t>Inhaltsverzeichnis</w:t>
          </w:r>
          <w:bookmarkEnd w:id="1"/>
        </w:p>
        <w:p w14:paraId="0834C6AC" w14:textId="38C4F9DD" w:rsidR="00FD08E9" w:rsidRDefault="007A2833">
          <w:pPr>
            <w:pStyle w:val="Verzeichnis1"/>
            <w:rPr>
              <w:rFonts w:asciiTheme="minorHAnsi" w:eastAsiaTheme="minorEastAsia" w:hAnsiTheme="minorHAnsi" w:cstheme="minorBidi"/>
              <w:noProof/>
              <w:szCs w:val="22"/>
            </w:rPr>
          </w:pPr>
          <w:r>
            <w:fldChar w:fldCharType="begin"/>
          </w:r>
          <w:r>
            <w:rPr>
              <w:rStyle w:val="IndexLink"/>
              <w:webHidden/>
            </w:rPr>
            <w:instrText>TOC \z \o "1-3" \h</w:instrText>
          </w:r>
          <w:r>
            <w:rPr>
              <w:rStyle w:val="IndexLink"/>
            </w:rPr>
            <w:fldChar w:fldCharType="separate"/>
          </w:r>
          <w:hyperlink w:anchor="_Toc70535951" w:history="1">
            <w:r w:rsidR="00FD08E9" w:rsidRPr="008F1F41">
              <w:rPr>
                <w:rStyle w:val="Hyperlink"/>
                <w:noProof/>
              </w:rPr>
              <w:t>Eigenständigkeitserklärung</w:t>
            </w:r>
            <w:r w:rsidR="00FD08E9">
              <w:rPr>
                <w:noProof/>
                <w:webHidden/>
              </w:rPr>
              <w:tab/>
            </w:r>
            <w:r w:rsidR="00FD08E9">
              <w:rPr>
                <w:noProof/>
                <w:webHidden/>
              </w:rPr>
              <w:fldChar w:fldCharType="begin"/>
            </w:r>
            <w:r w:rsidR="00FD08E9">
              <w:rPr>
                <w:noProof/>
                <w:webHidden/>
              </w:rPr>
              <w:instrText xml:space="preserve"> PAGEREF _Toc70535951 \h </w:instrText>
            </w:r>
            <w:r w:rsidR="00FD08E9">
              <w:rPr>
                <w:noProof/>
                <w:webHidden/>
              </w:rPr>
            </w:r>
            <w:r w:rsidR="00FD08E9">
              <w:rPr>
                <w:noProof/>
                <w:webHidden/>
              </w:rPr>
              <w:fldChar w:fldCharType="separate"/>
            </w:r>
            <w:r w:rsidR="00146BEB">
              <w:rPr>
                <w:noProof/>
                <w:webHidden/>
              </w:rPr>
              <w:t>I</w:t>
            </w:r>
            <w:r w:rsidR="00FD08E9">
              <w:rPr>
                <w:noProof/>
                <w:webHidden/>
              </w:rPr>
              <w:fldChar w:fldCharType="end"/>
            </w:r>
          </w:hyperlink>
        </w:p>
        <w:p w14:paraId="6BB66B1B" w14:textId="5DED948D" w:rsidR="00FD08E9" w:rsidRDefault="00236A7E">
          <w:pPr>
            <w:pStyle w:val="Verzeichnis1"/>
            <w:rPr>
              <w:rFonts w:asciiTheme="minorHAnsi" w:eastAsiaTheme="minorEastAsia" w:hAnsiTheme="minorHAnsi" w:cstheme="minorBidi"/>
              <w:noProof/>
              <w:szCs w:val="22"/>
            </w:rPr>
          </w:pPr>
          <w:hyperlink w:anchor="_Toc70535952" w:history="1">
            <w:r w:rsidR="00FD08E9" w:rsidRPr="008F1F41">
              <w:rPr>
                <w:rStyle w:val="Hyperlink"/>
                <w:noProof/>
              </w:rPr>
              <w:t>Inhaltsverzeichnis</w:t>
            </w:r>
            <w:r w:rsidR="00FD08E9">
              <w:rPr>
                <w:noProof/>
                <w:webHidden/>
              </w:rPr>
              <w:tab/>
            </w:r>
            <w:r w:rsidR="00FD08E9">
              <w:rPr>
                <w:noProof/>
                <w:webHidden/>
              </w:rPr>
              <w:fldChar w:fldCharType="begin"/>
            </w:r>
            <w:r w:rsidR="00FD08E9">
              <w:rPr>
                <w:noProof/>
                <w:webHidden/>
              </w:rPr>
              <w:instrText xml:space="preserve"> PAGEREF _Toc70535952 \h </w:instrText>
            </w:r>
            <w:r w:rsidR="00FD08E9">
              <w:rPr>
                <w:noProof/>
                <w:webHidden/>
              </w:rPr>
            </w:r>
            <w:r w:rsidR="00FD08E9">
              <w:rPr>
                <w:noProof/>
                <w:webHidden/>
              </w:rPr>
              <w:fldChar w:fldCharType="separate"/>
            </w:r>
            <w:r w:rsidR="00146BEB">
              <w:rPr>
                <w:noProof/>
                <w:webHidden/>
              </w:rPr>
              <w:t>II</w:t>
            </w:r>
            <w:r w:rsidR="00FD08E9">
              <w:rPr>
                <w:noProof/>
                <w:webHidden/>
              </w:rPr>
              <w:fldChar w:fldCharType="end"/>
            </w:r>
          </w:hyperlink>
        </w:p>
        <w:p w14:paraId="5037D49B" w14:textId="14D54AB6" w:rsidR="00FD08E9" w:rsidRDefault="00236A7E">
          <w:pPr>
            <w:pStyle w:val="Verzeichnis1"/>
            <w:rPr>
              <w:rFonts w:asciiTheme="minorHAnsi" w:eastAsiaTheme="minorEastAsia" w:hAnsiTheme="minorHAnsi" w:cstheme="minorBidi"/>
              <w:noProof/>
              <w:szCs w:val="22"/>
            </w:rPr>
          </w:pPr>
          <w:hyperlink w:anchor="_Toc70535953" w:history="1">
            <w:r w:rsidR="00FD08E9" w:rsidRPr="008F1F41">
              <w:rPr>
                <w:rStyle w:val="Hyperlink"/>
                <w:noProof/>
              </w:rPr>
              <w:t>Abkürzungsverzeichnis</w:t>
            </w:r>
            <w:r w:rsidR="00FD08E9">
              <w:rPr>
                <w:noProof/>
                <w:webHidden/>
              </w:rPr>
              <w:tab/>
            </w:r>
            <w:r w:rsidR="00FD08E9">
              <w:rPr>
                <w:noProof/>
                <w:webHidden/>
              </w:rPr>
              <w:fldChar w:fldCharType="begin"/>
            </w:r>
            <w:r w:rsidR="00FD08E9">
              <w:rPr>
                <w:noProof/>
                <w:webHidden/>
              </w:rPr>
              <w:instrText xml:space="preserve"> PAGEREF _Toc70535953 \h </w:instrText>
            </w:r>
            <w:r w:rsidR="00FD08E9">
              <w:rPr>
                <w:noProof/>
                <w:webHidden/>
              </w:rPr>
            </w:r>
            <w:r w:rsidR="00FD08E9">
              <w:rPr>
                <w:noProof/>
                <w:webHidden/>
              </w:rPr>
              <w:fldChar w:fldCharType="separate"/>
            </w:r>
            <w:r w:rsidR="00146BEB">
              <w:rPr>
                <w:noProof/>
                <w:webHidden/>
              </w:rPr>
              <w:t>IV</w:t>
            </w:r>
            <w:r w:rsidR="00FD08E9">
              <w:rPr>
                <w:noProof/>
                <w:webHidden/>
              </w:rPr>
              <w:fldChar w:fldCharType="end"/>
            </w:r>
          </w:hyperlink>
        </w:p>
        <w:p w14:paraId="08E42A6F" w14:textId="700BAFA6" w:rsidR="00FD08E9" w:rsidRDefault="00236A7E">
          <w:pPr>
            <w:pStyle w:val="Verzeichnis1"/>
            <w:rPr>
              <w:rFonts w:asciiTheme="minorHAnsi" w:eastAsiaTheme="minorEastAsia" w:hAnsiTheme="minorHAnsi" w:cstheme="minorBidi"/>
              <w:noProof/>
              <w:szCs w:val="22"/>
            </w:rPr>
          </w:pPr>
          <w:hyperlink w:anchor="_Toc70535954" w:history="1">
            <w:r w:rsidR="00FD08E9" w:rsidRPr="008F1F41">
              <w:rPr>
                <w:rStyle w:val="Hyperlink"/>
                <w:noProof/>
              </w:rPr>
              <w:t>Abbildungsverzeichnis</w:t>
            </w:r>
            <w:r w:rsidR="00FD08E9">
              <w:rPr>
                <w:noProof/>
                <w:webHidden/>
              </w:rPr>
              <w:tab/>
            </w:r>
            <w:r w:rsidR="00FD08E9">
              <w:rPr>
                <w:noProof/>
                <w:webHidden/>
              </w:rPr>
              <w:fldChar w:fldCharType="begin"/>
            </w:r>
            <w:r w:rsidR="00FD08E9">
              <w:rPr>
                <w:noProof/>
                <w:webHidden/>
              </w:rPr>
              <w:instrText xml:space="preserve"> PAGEREF _Toc70535954 \h </w:instrText>
            </w:r>
            <w:r w:rsidR="00FD08E9">
              <w:rPr>
                <w:noProof/>
                <w:webHidden/>
              </w:rPr>
            </w:r>
            <w:r w:rsidR="00FD08E9">
              <w:rPr>
                <w:noProof/>
                <w:webHidden/>
              </w:rPr>
              <w:fldChar w:fldCharType="separate"/>
            </w:r>
            <w:r w:rsidR="00146BEB">
              <w:rPr>
                <w:noProof/>
                <w:webHidden/>
              </w:rPr>
              <w:t>V</w:t>
            </w:r>
            <w:r w:rsidR="00FD08E9">
              <w:rPr>
                <w:noProof/>
                <w:webHidden/>
              </w:rPr>
              <w:fldChar w:fldCharType="end"/>
            </w:r>
          </w:hyperlink>
        </w:p>
        <w:p w14:paraId="343C9BEC" w14:textId="3E40797A" w:rsidR="00FD08E9" w:rsidRDefault="00236A7E">
          <w:pPr>
            <w:pStyle w:val="Verzeichnis1"/>
            <w:rPr>
              <w:rFonts w:asciiTheme="minorHAnsi" w:eastAsiaTheme="minorEastAsia" w:hAnsiTheme="minorHAnsi" w:cstheme="minorBidi"/>
              <w:noProof/>
              <w:szCs w:val="22"/>
            </w:rPr>
          </w:pPr>
          <w:hyperlink w:anchor="_Toc70535955" w:history="1">
            <w:r w:rsidR="00FD08E9" w:rsidRPr="008F1F41">
              <w:rPr>
                <w:rStyle w:val="Hyperlink"/>
                <w:noProof/>
              </w:rPr>
              <w:t>Tabellenverzeichnis</w:t>
            </w:r>
            <w:r w:rsidR="00FD08E9">
              <w:rPr>
                <w:noProof/>
                <w:webHidden/>
              </w:rPr>
              <w:tab/>
            </w:r>
            <w:r w:rsidR="00FD08E9">
              <w:rPr>
                <w:noProof/>
                <w:webHidden/>
              </w:rPr>
              <w:fldChar w:fldCharType="begin"/>
            </w:r>
            <w:r w:rsidR="00FD08E9">
              <w:rPr>
                <w:noProof/>
                <w:webHidden/>
              </w:rPr>
              <w:instrText xml:space="preserve"> PAGEREF _Toc70535955 \h </w:instrText>
            </w:r>
            <w:r w:rsidR="00FD08E9">
              <w:rPr>
                <w:noProof/>
                <w:webHidden/>
              </w:rPr>
            </w:r>
            <w:r w:rsidR="00FD08E9">
              <w:rPr>
                <w:noProof/>
                <w:webHidden/>
              </w:rPr>
              <w:fldChar w:fldCharType="separate"/>
            </w:r>
            <w:r w:rsidR="00146BEB">
              <w:rPr>
                <w:noProof/>
                <w:webHidden/>
              </w:rPr>
              <w:t>VI</w:t>
            </w:r>
            <w:r w:rsidR="00FD08E9">
              <w:rPr>
                <w:noProof/>
                <w:webHidden/>
              </w:rPr>
              <w:fldChar w:fldCharType="end"/>
            </w:r>
          </w:hyperlink>
        </w:p>
        <w:p w14:paraId="14367E09" w14:textId="573C9C3A" w:rsidR="00FD08E9" w:rsidRDefault="00236A7E">
          <w:pPr>
            <w:pStyle w:val="Verzeichnis1"/>
            <w:rPr>
              <w:rFonts w:asciiTheme="minorHAnsi" w:eastAsiaTheme="minorEastAsia" w:hAnsiTheme="minorHAnsi" w:cstheme="minorBidi"/>
              <w:noProof/>
              <w:szCs w:val="22"/>
            </w:rPr>
          </w:pPr>
          <w:hyperlink w:anchor="_Toc70535956" w:history="1">
            <w:r w:rsidR="00FD08E9" w:rsidRPr="008F1F41">
              <w:rPr>
                <w:rStyle w:val="Hyperlink"/>
                <w:noProof/>
              </w:rPr>
              <w:t>1</w:t>
            </w:r>
            <w:r w:rsidR="00FD08E9">
              <w:rPr>
                <w:rFonts w:asciiTheme="minorHAnsi" w:eastAsiaTheme="minorEastAsia" w:hAnsiTheme="minorHAnsi" w:cstheme="minorBidi"/>
                <w:noProof/>
                <w:szCs w:val="22"/>
              </w:rPr>
              <w:tab/>
            </w:r>
            <w:r w:rsidR="00FD08E9" w:rsidRPr="008F1F41">
              <w:rPr>
                <w:rStyle w:val="Hyperlink"/>
                <w:noProof/>
              </w:rPr>
              <w:t>Einleitung</w:t>
            </w:r>
            <w:r w:rsidR="00FD08E9">
              <w:rPr>
                <w:noProof/>
                <w:webHidden/>
              </w:rPr>
              <w:tab/>
            </w:r>
            <w:r w:rsidR="00FD08E9">
              <w:rPr>
                <w:noProof/>
                <w:webHidden/>
              </w:rPr>
              <w:fldChar w:fldCharType="begin"/>
            </w:r>
            <w:r w:rsidR="00FD08E9">
              <w:rPr>
                <w:noProof/>
                <w:webHidden/>
              </w:rPr>
              <w:instrText xml:space="preserve"> PAGEREF _Toc70535956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98DD5D2" w14:textId="47C568DB" w:rsidR="00FD08E9" w:rsidRDefault="00236A7E">
          <w:pPr>
            <w:pStyle w:val="Verzeichnis1"/>
            <w:rPr>
              <w:rFonts w:asciiTheme="minorHAnsi" w:eastAsiaTheme="minorEastAsia" w:hAnsiTheme="minorHAnsi" w:cstheme="minorBidi"/>
              <w:noProof/>
              <w:szCs w:val="22"/>
            </w:rPr>
          </w:pPr>
          <w:hyperlink w:anchor="_Toc70535957" w:history="1">
            <w:r w:rsidR="00FD08E9" w:rsidRPr="008F1F41">
              <w:rPr>
                <w:rStyle w:val="Hyperlink"/>
                <w:noProof/>
              </w:rPr>
              <w:t>2</w:t>
            </w:r>
            <w:r w:rsidR="00FD08E9">
              <w:rPr>
                <w:rFonts w:asciiTheme="minorHAnsi" w:eastAsiaTheme="minorEastAsia" w:hAnsiTheme="minorHAnsi" w:cstheme="minorBidi"/>
                <w:noProof/>
                <w:szCs w:val="22"/>
              </w:rPr>
              <w:tab/>
            </w:r>
            <w:r w:rsidR="00FD08E9" w:rsidRPr="008F1F41">
              <w:rPr>
                <w:rStyle w:val="Hyperlink"/>
                <w:noProof/>
              </w:rPr>
              <w:t>Funktionalität und Umgebung</w:t>
            </w:r>
            <w:r w:rsidR="00FD08E9">
              <w:rPr>
                <w:noProof/>
                <w:webHidden/>
              </w:rPr>
              <w:tab/>
            </w:r>
            <w:r w:rsidR="00FD08E9">
              <w:rPr>
                <w:noProof/>
                <w:webHidden/>
              </w:rPr>
              <w:fldChar w:fldCharType="begin"/>
            </w:r>
            <w:r w:rsidR="00FD08E9">
              <w:rPr>
                <w:noProof/>
                <w:webHidden/>
              </w:rPr>
              <w:instrText xml:space="preserve"> PAGEREF _Toc70535957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15095C2" w14:textId="74A7A186" w:rsidR="00FD08E9" w:rsidRDefault="00236A7E">
          <w:pPr>
            <w:pStyle w:val="Verzeichnis1"/>
            <w:rPr>
              <w:rFonts w:asciiTheme="minorHAnsi" w:eastAsiaTheme="minorEastAsia" w:hAnsiTheme="minorHAnsi" w:cstheme="minorBidi"/>
              <w:noProof/>
              <w:szCs w:val="22"/>
            </w:rPr>
          </w:pPr>
          <w:hyperlink w:anchor="_Toc70535958" w:history="1">
            <w:r w:rsidR="00FD08E9" w:rsidRPr="008F1F41">
              <w:rPr>
                <w:rStyle w:val="Hyperlink"/>
                <w:noProof/>
              </w:rPr>
              <w:t>3</w:t>
            </w:r>
            <w:r w:rsidR="00FD08E9">
              <w:rPr>
                <w:rFonts w:asciiTheme="minorHAnsi" w:eastAsiaTheme="minorEastAsia" w:hAnsiTheme="minorHAnsi" w:cstheme="minorBidi"/>
                <w:noProof/>
                <w:szCs w:val="22"/>
              </w:rPr>
              <w:tab/>
            </w:r>
            <w:r w:rsidR="00FD08E9" w:rsidRPr="008F1F41">
              <w:rPr>
                <w:rStyle w:val="Hyperlink"/>
                <w:noProof/>
              </w:rPr>
              <w:t>Implementierung</w:t>
            </w:r>
            <w:r w:rsidR="00FD08E9">
              <w:rPr>
                <w:noProof/>
                <w:webHidden/>
              </w:rPr>
              <w:tab/>
            </w:r>
            <w:r w:rsidR="00FD08E9">
              <w:rPr>
                <w:noProof/>
                <w:webHidden/>
              </w:rPr>
              <w:fldChar w:fldCharType="begin"/>
            </w:r>
            <w:r w:rsidR="00FD08E9">
              <w:rPr>
                <w:noProof/>
                <w:webHidden/>
              </w:rPr>
              <w:instrText xml:space="preserve"> PAGEREF _Toc70535958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B8DFD5C" w14:textId="534A0F07" w:rsidR="00FD08E9" w:rsidRDefault="00236A7E">
          <w:pPr>
            <w:pStyle w:val="Verzeichnis2"/>
            <w:rPr>
              <w:rFonts w:asciiTheme="minorHAnsi" w:eastAsiaTheme="minorEastAsia" w:hAnsiTheme="minorHAnsi" w:cstheme="minorBidi"/>
              <w:noProof/>
              <w:szCs w:val="22"/>
            </w:rPr>
          </w:pPr>
          <w:hyperlink w:anchor="_Toc70535959" w:history="1">
            <w:r w:rsidR="00FD08E9" w:rsidRPr="008F1F41">
              <w:rPr>
                <w:rStyle w:val="Hyperlink"/>
                <w:noProof/>
              </w:rPr>
              <w:t>3.1</w:t>
            </w:r>
            <w:r w:rsidR="00FD08E9">
              <w:rPr>
                <w:rFonts w:asciiTheme="minorHAnsi" w:eastAsiaTheme="minorEastAsia" w:hAnsiTheme="minorHAnsi" w:cstheme="minorBidi"/>
                <w:noProof/>
                <w:szCs w:val="22"/>
              </w:rPr>
              <w:tab/>
            </w:r>
            <w:r w:rsidR="00FD08E9" w:rsidRPr="008F1F41">
              <w:rPr>
                <w:rStyle w:val="Hyperlink"/>
                <w:noProof/>
              </w:rPr>
              <w:t>Verwendete Patterns</w:t>
            </w:r>
            <w:r w:rsidR="00FD08E9">
              <w:rPr>
                <w:noProof/>
                <w:webHidden/>
              </w:rPr>
              <w:tab/>
            </w:r>
            <w:r w:rsidR="00FD08E9">
              <w:rPr>
                <w:noProof/>
                <w:webHidden/>
              </w:rPr>
              <w:fldChar w:fldCharType="begin"/>
            </w:r>
            <w:r w:rsidR="00FD08E9">
              <w:rPr>
                <w:noProof/>
                <w:webHidden/>
              </w:rPr>
              <w:instrText xml:space="preserve"> PAGEREF _Toc70535959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013D69A6" w14:textId="41A7803B" w:rsidR="00FD08E9" w:rsidRDefault="00236A7E">
          <w:pPr>
            <w:pStyle w:val="Verzeichnis3"/>
            <w:rPr>
              <w:rFonts w:asciiTheme="minorHAnsi" w:eastAsiaTheme="minorEastAsia" w:hAnsiTheme="minorHAnsi" w:cstheme="minorBidi"/>
              <w:noProof/>
              <w:szCs w:val="22"/>
            </w:rPr>
          </w:pPr>
          <w:hyperlink w:anchor="_Toc70535960" w:history="1">
            <w:r w:rsidR="00FD08E9" w:rsidRPr="008F1F41">
              <w:rPr>
                <w:rStyle w:val="Hyperlink"/>
                <w:noProof/>
              </w:rPr>
              <w:t>3.1.1</w:t>
            </w:r>
            <w:r w:rsidR="00FD08E9">
              <w:rPr>
                <w:rFonts w:asciiTheme="minorHAnsi" w:eastAsiaTheme="minorEastAsia" w:hAnsiTheme="minorHAnsi" w:cstheme="minorBidi"/>
                <w:noProof/>
                <w:szCs w:val="22"/>
              </w:rPr>
              <w:tab/>
            </w:r>
            <w:r w:rsidR="00FD08E9" w:rsidRPr="008F1F41">
              <w:rPr>
                <w:rStyle w:val="Hyperlink"/>
                <w:noProof/>
              </w:rPr>
              <w:t>Observer Pattern</w:t>
            </w:r>
            <w:r w:rsidR="00FD08E9">
              <w:rPr>
                <w:noProof/>
                <w:webHidden/>
              </w:rPr>
              <w:tab/>
            </w:r>
            <w:r w:rsidR="00FD08E9">
              <w:rPr>
                <w:noProof/>
                <w:webHidden/>
              </w:rPr>
              <w:fldChar w:fldCharType="begin"/>
            </w:r>
            <w:r w:rsidR="00FD08E9">
              <w:rPr>
                <w:noProof/>
                <w:webHidden/>
              </w:rPr>
              <w:instrText xml:space="preserve"> PAGEREF _Toc70535960 \h </w:instrText>
            </w:r>
            <w:r w:rsidR="00FD08E9">
              <w:rPr>
                <w:noProof/>
                <w:webHidden/>
              </w:rPr>
            </w:r>
            <w:r w:rsidR="00FD08E9">
              <w:rPr>
                <w:noProof/>
                <w:webHidden/>
              </w:rPr>
              <w:fldChar w:fldCharType="separate"/>
            </w:r>
            <w:r w:rsidR="00146BEB">
              <w:rPr>
                <w:noProof/>
                <w:webHidden/>
              </w:rPr>
              <w:t>1</w:t>
            </w:r>
            <w:r w:rsidR="00FD08E9">
              <w:rPr>
                <w:noProof/>
                <w:webHidden/>
              </w:rPr>
              <w:fldChar w:fldCharType="end"/>
            </w:r>
          </w:hyperlink>
        </w:p>
        <w:p w14:paraId="2C0AB3C3" w14:textId="61C06AE6" w:rsidR="00FD08E9" w:rsidRDefault="00236A7E">
          <w:pPr>
            <w:pStyle w:val="Verzeichnis3"/>
            <w:rPr>
              <w:rFonts w:asciiTheme="minorHAnsi" w:eastAsiaTheme="minorEastAsia" w:hAnsiTheme="minorHAnsi" w:cstheme="minorBidi"/>
              <w:noProof/>
              <w:szCs w:val="22"/>
            </w:rPr>
          </w:pPr>
          <w:hyperlink w:anchor="_Toc70535961" w:history="1">
            <w:r w:rsidR="00FD08E9" w:rsidRPr="008F1F41">
              <w:rPr>
                <w:rStyle w:val="Hyperlink"/>
                <w:noProof/>
              </w:rPr>
              <w:t>3.1.2</w:t>
            </w:r>
            <w:r w:rsidR="00FD08E9">
              <w:rPr>
                <w:rFonts w:asciiTheme="minorHAnsi" w:eastAsiaTheme="minorEastAsia" w:hAnsiTheme="minorHAnsi" w:cstheme="minorBidi"/>
                <w:noProof/>
                <w:szCs w:val="22"/>
              </w:rPr>
              <w:tab/>
            </w:r>
            <w:r w:rsidR="00FD08E9" w:rsidRPr="008F1F41">
              <w:rPr>
                <w:rStyle w:val="Hyperlink"/>
                <w:noProof/>
              </w:rPr>
              <w:t>Model View Presenter Pattern</w:t>
            </w:r>
            <w:r w:rsidR="00FD08E9">
              <w:rPr>
                <w:noProof/>
                <w:webHidden/>
              </w:rPr>
              <w:tab/>
            </w:r>
            <w:r w:rsidR="00FD08E9">
              <w:rPr>
                <w:noProof/>
                <w:webHidden/>
              </w:rPr>
              <w:fldChar w:fldCharType="begin"/>
            </w:r>
            <w:r w:rsidR="00FD08E9">
              <w:rPr>
                <w:noProof/>
                <w:webHidden/>
              </w:rPr>
              <w:instrText xml:space="preserve"> PAGEREF _Toc70535961 \h </w:instrText>
            </w:r>
            <w:r w:rsidR="00FD08E9">
              <w:rPr>
                <w:noProof/>
                <w:webHidden/>
              </w:rPr>
            </w:r>
            <w:r w:rsidR="00FD08E9">
              <w:rPr>
                <w:noProof/>
                <w:webHidden/>
              </w:rPr>
              <w:fldChar w:fldCharType="separate"/>
            </w:r>
            <w:r w:rsidR="00146BEB">
              <w:rPr>
                <w:noProof/>
                <w:webHidden/>
              </w:rPr>
              <w:t>2</w:t>
            </w:r>
            <w:r w:rsidR="00FD08E9">
              <w:rPr>
                <w:noProof/>
                <w:webHidden/>
              </w:rPr>
              <w:fldChar w:fldCharType="end"/>
            </w:r>
          </w:hyperlink>
        </w:p>
        <w:p w14:paraId="319F0AFF" w14:textId="69AF8CEF" w:rsidR="00FD08E9" w:rsidRDefault="00236A7E">
          <w:pPr>
            <w:pStyle w:val="Verzeichnis3"/>
            <w:rPr>
              <w:rFonts w:asciiTheme="minorHAnsi" w:eastAsiaTheme="minorEastAsia" w:hAnsiTheme="minorHAnsi" w:cstheme="minorBidi"/>
              <w:noProof/>
              <w:szCs w:val="22"/>
            </w:rPr>
          </w:pPr>
          <w:hyperlink w:anchor="_Toc70535962" w:history="1">
            <w:r w:rsidR="00FD08E9" w:rsidRPr="008F1F41">
              <w:rPr>
                <w:rStyle w:val="Hyperlink"/>
                <w:noProof/>
              </w:rPr>
              <w:t>3.1.3</w:t>
            </w:r>
            <w:r w:rsidR="00FD08E9">
              <w:rPr>
                <w:rFonts w:asciiTheme="minorHAnsi" w:eastAsiaTheme="minorEastAsia" w:hAnsiTheme="minorHAnsi" w:cstheme="minorBidi"/>
                <w:noProof/>
                <w:szCs w:val="22"/>
              </w:rPr>
              <w:tab/>
            </w:r>
            <w:r w:rsidR="00FD08E9" w:rsidRPr="008F1F41">
              <w:rPr>
                <w:rStyle w:val="Hyperlink"/>
                <w:noProof/>
              </w:rPr>
              <w:t>Data Access Object</w:t>
            </w:r>
            <w:r w:rsidR="00FD08E9">
              <w:rPr>
                <w:noProof/>
                <w:webHidden/>
              </w:rPr>
              <w:tab/>
            </w:r>
            <w:r w:rsidR="00FD08E9">
              <w:rPr>
                <w:noProof/>
                <w:webHidden/>
              </w:rPr>
              <w:fldChar w:fldCharType="begin"/>
            </w:r>
            <w:r w:rsidR="00FD08E9">
              <w:rPr>
                <w:noProof/>
                <w:webHidden/>
              </w:rPr>
              <w:instrText xml:space="preserve"> PAGEREF _Toc70535962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D759EBC" w14:textId="40B0BD5E" w:rsidR="00FD08E9" w:rsidRDefault="00236A7E">
          <w:pPr>
            <w:pStyle w:val="Verzeichnis3"/>
            <w:rPr>
              <w:rFonts w:asciiTheme="minorHAnsi" w:eastAsiaTheme="minorEastAsia" w:hAnsiTheme="minorHAnsi" w:cstheme="minorBidi"/>
              <w:noProof/>
              <w:szCs w:val="22"/>
            </w:rPr>
          </w:pPr>
          <w:hyperlink w:anchor="_Toc70535963" w:history="1">
            <w:r w:rsidR="00FD08E9" w:rsidRPr="008F1F41">
              <w:rPr>
                <w:rStyle w:val="Hyperlink"/>
                <w:noProof/>
              </w:rPr>
              <w:t>3.1.4</w:t>
            </w:r>
            <w:r w:rsidR="00FD08E9">
              <w:rPr>
                <w:rFonts w:asciiTheme="minorHAnsi" w:eastAsiaTheme="minorEastAsia" w:hAnsiTheme="minorHAnsi" w:cstheme="minorBidi"/>
                <w:noProof/>
                <w:szCs w:val="22"/>
              </w:rPr>
              <w:tab/>
            </w:r>
            <w:r w:rsidR="00FD08E9" w:rsidRPr="008F1F41">
              <w:rPr>
                <w:rStyle w:val="Hyperlink"/>
                <w:noProof/>
              </w:rPr>
              <w:t>Object Relational Mapping</w:t>
            </w:r>
            <w:r w:rsidR="00FD08E9">
              <w:rPr>
                <w:noProof/>
                <w:webHidden/>
              </w:rPr>
              <w:tab/>
            </w:r>
            <w:r w:rsidR="00FD08E9">
              <w:rPr>
                <w:noProof/>
                <w:webHidden/>
              </w:rPr>
              <w:fldChar w:fldCharType="begin"/>
            </w:r>
            <w:r w:rsidR="00FD08E9">
              <w:rPr>
                <w:noProof/>
                <w:webHidden/>
              </w:rPr>
              <w:instrText xml:space="preserve"> PAGEREF _Toc70535963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64575611" w14:textId="3AE8A8EC" w:rsidR="00FD08E9" w:rsidRDefault="00236A7E">
          <w:pPr>
            <w:pStyle w:val="Verzeichnis2"/>
            <w:rPr>
              <w:rFonts w:asciiTheme="minorHAnsi" w:eastAsiaTheme="minorEastAsia" w:hAnsiTheme="minorHAnsi" w:cstheme="minorBidi"/>
              <w:noProof/>
              <w:szCs w:val="22"/>
            </w:rPr>
          </w:pPr>
          <w:hyperlink w:anchor="_Toc70535964" w:history="1">
            <w:r w:rsidR="00FD08E9" w:rsidRPr="008F1F41">
              <w:rPr>
                <w:rStyle w:val="Hyperlink"/>
                <w:noProof/>
              </w:rPr>
              <w:t>3.2</w:t>
            </w:r>
            <w:r w:rsidR="00FD08E9">
              <w:rPr>
                <w:rFonts w:asciiTheme="minorHAnsi" w:eastAsiaTheme="minorEastAsia" w:hAnsiTheme="minorHAnsi" w:cstheme="minorBidi"/>
                <w:noProof/>
                <w:szCs w:val="22"/>
              </w:rPr>
              <w:tab/>
            </w:r>
            <w:r w:rsidR="00FD08E9" w:rsidRPr="008F1F41">
              <w:rPr>
                <w:rStyle w:val="Hyperlink"/>
                <w:noProof/>
              </w:rPr>
              <w:t>Verwendete Algorithmen</w:t>
            </w:r>
            <w:r w:rsidR="00FD08E9">
              <w:rPr>
                <w:noProof/>
                <w:webHidden/>
              </w:rPr>
              <w:tab/>
            </w:r>
            <w:r w:rsidR="00FD08E9">
              <w:rPr>
                <w:noProof/>
                <w:webHidden/>
              </w:rPr>
              <w:fldChar w:fldCharType="begin"/>
            </w:r>
            <w:r w:rsidR="00FD08E9">
              <w:rPr>
                <w:noProof/>
                <w:webHidden/>
              </w:rPr>
              <w:instrText xml:space="preserve"> PAGEREF _Toc70535964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58DC284" w14:textId="7EDE2F15" w:rsidR="00FD08E9" w:rsidRDefault="00236A7E">
          <w:pPr>
            <w:pStyle w:val="Verzeichnis3"/>
            <w:rPr>
              <w:rFonts w:asciiTheme="minorHAnsi" w:eastAsiaTheme="minorEastAsia" w:hAnsiTheme="minorHAnsi" w:cstheme="minorBidi"/>
              <w:noProof/>
              <w:szCs w:val="22"/>
            </w:rPr>
          </w:pPr>
          <w:hyperlink w:anchor="_Toc70535965" w:history="1">
            <w:r w:rsidR="00FD08E9" w:rsidRPr="008F1F41">
              <w:rPr>
                <w:rStyle w:val="Hyperlink"/>
                <w:noProof/>
              </w:rPr>
              <w:t>3.2.1</w:t>
            </w:r>
            <w:r w:rsidR="00FD08E9">
              <w:rPr>
                <w:rFonts w:asciiTheme="minorHAnsi" w:eastAsiaTheme="minorEastAsia" w:hAnsiTheme="minorHAnsi" w:cstheme="minorBidi"/>
                <w:noProof/>
                <w:szCs w:val="22"/>
              </w:rPr>
              <w:tab/>
            </w:r>
            <w:r w:rsidR="00FD08E9" w:rsidRPr="008F1F41">
              <w:rPr>
                <w:rStyle w:val="Hyperlink"/>
                <w:noProof/>
              </w:rPr>
              <w:t>Compare</w:t>
            </w:r>
            <w:r w:rsidR="00FD08E9">
              <w:rPr>
                <w:noProof/>
                <w:webHidden/>
              </w:rPr>
              <w:tab/>
            </w:r>
            <w:r w:rsidR="00FD08E9">
              <w:rPr>
                <w:noProof/>
                <w:webHidden/>
              </w:rPr>
              <w:fldChar w:fldCharType="begin"/>
            </w:r>
            <w:r w:rsidR="00FD08E9">
              <w:rPr>
                <w:noProof/>
                <w:webHidden/>
              </w:rPr>
              <w:instrText xml:space="preserve"> PAGEREF _Toc70535965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2A6BEA7E" w14:textId="0A6943D1" w:rsidR="00FD08E9" w:rsidRDefault="00236A7E">
          <w:pPr>
            <w:pStyle w:val="Verzeichnis3"/>
            <w:rPr>
              <w:rFonts w:asciiTheme="minorHAnsi" w:eastAsiaTheme="minorEastAsia" w:hAnsiTheme="minorHAnsi" w:cstheme="minorBidi"/>
              <w:noProof/>
              <w:szCs w:val="22"/>
            </w:rPr>
          </w:pPr>
          <w:hyperlink w:anchor="_Toc70535966" w:history="1">
            <w:r w:rsidR="00FD08E9" w:rsidRPr="008F1F41">
              <w:rPr>
                <w:rStyle w:val="Hyperlink"/>
                <w:noProof/>
              </w:rPr>
              <w:t>3.2.2</w:t>
            </w:r>
            <w:r w:rsidR="00FD08E9">
              <w:rPr>
                <w:rFonts w:asciiTheme="minorHAnsi" w:eastAsiaTheme="minorEastAsia" w:hAnsiTheme="minorHAnsi" w:cstheme="minorBidi"/>
                <w:noProof/>
                <w:szCs w:val="22"/>
              </w:rPr>
              <w:tab/>
            </w:r>
            <w:r w:rsidR="00FD08E9" w:rsidRPr="008F1F41">
              <w:rPr>
                <w:rStyle w:val="Hyperlink"/>
                <w:noProof/>
              </w:rPr>
              <w:t>Copy</w:t>
            </w:r>
            <w:r w:rsidR="00FD08E9">
              <w:rPr>
                <w:noProof/>
                <w:webHidden/>
              </w:rPr>
              <w:tab/>
            </w:r>
            <w:r w:rsidR="00FD08E9">
              <w:rPr>
                <w:noProof/>
                <w:webHidden/>
              </w:rPr>
              <w:fldChar w:fldCharType="begin"/>
            </w:r>
            <w:r w:rsidR="00FD08E9">
              <w:rPr>
                <w:noProof/>
                <w:webHidden/>
              </w:rPr>
              <w:instrText xml:space="preserve"> PAGEREF _Toc70535966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090FA185" w14:textId="65C62CA1" w:rsidR="00FD08E9" w:rsidRDefault="00236A7E">
          <w:pPr>
            <w:pStyle w:val="Verzeichnis3"/>
            <w:rPr>
              <w:rFonts w:asciiTheme="minorHAnsi" w:eastAsiaTheme="minorEastAsia" w:hAnsiTheme="minorHAnsi" w:cstheme="minorBidi"/>
              <w:noProof/>
              <w:szCs w:val="22"/>
            </w:rPr>
          </w:pPr>
          <w:hyperlink w:anchor="_Toc70535967" w:history="1">
            <w:r w:rsidR="00FD08E9" w:rsidRPr="008F1F41">
              <w:rPr>
                <w:rStyle w:val="Hyperlink"/>
                <w:noProof/>
              </w:rPr>
              <w:t>3.2.3</w:t>
            </w:r>
            <w:r w:rsidR="00FD08E9">
              <w:rPr>
                <w:rFonts w:asciiTheme="minorHAnsi" w:eastAsiaTheme="minorEastAsia" w:hAnsiTheme="minorHAnsi" w:cstheme="minorBidi"/>
                <w:noProof/>
                <w:szCs w:val="22"/>
              </w:rPr>
              <w:tab/>
            </w:r>
            <w:r w:rsidR="00FD08E9" w:rsidRPr="008F1F41">
              <w:rPr>
                <w:rStyle w:val="Hyperlink"/>
                <w:noProof/>
              </w:rPr>
              <w:t>Equals</w:t>
            </w:r>
            <w:r w:rsidR="00FD08E9">
              <w:rPr>
                <w:noProof/>
                <w:webHidden/>
              </w:rPr>
              <w:tab/>
            </w:r>
            <w:r w:rsidR="00FD08E9">
              <w:rPr>
                <w:noProof/>
                <w:webHidden/>
              </w:rPr>
              <w:fldChar w:fldCharType="begin"/>
            </w:r>
            <w:r w:rsidR="00FD08E9">
              <w:rPr>
                <w:noProof/>
                <w:webHidden/>
              </w:rPr>
              <w:instrText xml:space="preserve"> PAGEREF _Toc70535967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37B41234" w14:textId="7FDE2481" w:rsidR="00FD08E9" w:rsidRDefault="00236A7E">
          <w:pPr>
            <w:pStyle w:val="Verzeichnis3"/>
            <w:rPr>
              <w:rFonts w:asciiTheme="minorHAnsi" w:eastAsiaTheme="minorEastAsia" w:hAnsiTheme="minorHAnsi" w:cstheme="minorBidi"/>
              <w:noProof/>
              <w:szCs w:val="22"/>
            </w:rPr>
          </w:pPr>
          <w:hyperlink w:anchor="_Toc70535968" w:history="1">
            <w:r w:rsidR="00FD08E9" w:rsidRPr="008F1F41">
              <w:rPr>
                <w:rStyle w:val="Hyperlink"/>
                <w:noProof/>
              </w:rPr>
              <w:t>3.2.4</w:t>
            </w:r>
            <w:r w:rsidR="00FD08E9">
              <w:rPr>
                <w:rFonts w:asciiTheme="minorHAnsi" w:eastAsiaTheme="minorEastAsia" w:hAnsiTheme="minorHAnsi" w:cstheme="minorBidi"/>
                <w:noProof/>
                <w:szCs w:val="22"/>
              </w:rPr>
              <w:tab/>
            </w:r>
            <w:r w:rsidR="00FD08E9" w:rsidRPr="008F1F41">
              <w:rPr>
                <w:rStyle w:val="Hyperlink"/>
                <w:noProof/>
              </w:rPr>
              <w:t>Logger</w:t>
            </w:r>
            <w:r w:rsidR="00FD08E9">
              <w:rPr>
                <w:noProof/>
                <w:webHidden/>
              </w:rPr>
              <w:tab/>
            </w:r>
            <w:r w:rsidR="00FD08E9">
              <w:rPr>
                <w:noProof/>
                <w:webHidden/>
              </w:rPr>
              <w:fldChar w:fldCharType="begin"/>
            </w:r>
            <w:r w:rsidR="00FD08E9">
              <w:rPr>
                <w:noProof/>
                <w:webHidden/>
              </w:rPr>
              <w:instrText xml:space="preserve"> PAGEREF _Toc70535968 \h </w:instrText>
            </w:r>
            <w:r w:rsidR="00FD08E9">
              <w:rPr>
                <w:noProof/>
                <w:webHidden/>
              </w:rPr>
            </w:r>
            <w:r w:rsidR="00FD08E9">
              <w:rPr>
                <w:noProof/>
                <w:webHidden/>
              </w:rPr>
              <w:fldChar w:fldCharType="separate"/>
            </w:r>
            <w:r w:rsidR="00146BEB">
              <w:rPr>
                <w:noProof/>
                <w:webHidden/>
              </w:rPr>
              <w:t>4</w:t>
            </w:r>
            <w:r w:rsidR="00FD08E9">
              <w:rPr>
                <w:noProof/>
                <w:webHidden/>
              </w:rPr>
              <w:fldChar w:fldCharType="end"/>
            </w:r>
          </w:hyperlink>
        </w:p>
        <w:p w14:paraId="122B3926" w14:textId="02149DD4" w:rsidR="00FD08E9" w:rsidRDefault="00236A7E">
          <w:pPr>
            <w:pStyle w:val="Verzeichnis2"/>
            <w:rPr>
              <w:rFonts w:asciiTheme="minorHAnsi" w:eastAsiaTheme="minorEastAsia" w:hAnsiTheme="minorHAnsi" w:cstheme="minorBidi"/>
              <w:noProof/>
              <w:szCs w:val="22"/>
            </w:rPr>
          </w:pPr>
          <w:hyperlink w:anchor="_Toc70535969" w:history="1">
            <w:r w:rsidR="00FD08E9" w:rsidRPr="008F1F41">
              <w:rPr>
                <w:rStyle w:val="Hyperlink"/>
                <w:noProof/>
              </w:rPr>
              <w:t>3.3</w:t>
            </w:r>
            <w:r w:rsidR="00FD08E9">
              <w:rPr>
                <w:rFonts w:asciiTheme="minorHAnsi" w:eastAsiaTheme="minorEastAsia" w:hAnsiTheme="minorHAnsi" w:cstheme="minorBidi"/>
                <w:noProof/>
                <w:szCs w:val="22"/>
              </w:rPr>
              <w:tab/>
            </w:r>
            <w:r w:rsidR="00FD08E9" w:rsidRPr="008F1F41">
              <w:rPr>
                <w:rStyle w:val="Hyperlink"/>
                <w:noProof/>
              </w:rPr>
              <w:t>Beispielhafte Hauptfunktion</w:t>
            </w:r>
            <w:r w:rsidR="00FD08E9">
              <w:rPr>
                <w:noProof/>
                <w:webHidden/>
              </w:rPr>
              <w:tab/>
            </w:r>
            <w:r w:rsidR="00FD08E9">
              <w:rPr>
                <w:noProof/>
                <w:webHidden/>
              </w:rPr>
              <w:fldChar w:fldCharType="begin"/>
            </w:r>
            <w:r w:rsidR="00FD08E9">
              <w:rPr>
                <w:noProof/>
                <w:webHidden/>
              </w:rPr>
              <w:instrText xml:space="preserve"> PAGEREF _Toc70535969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1F3C1BA2" w14:textId="0E63D0A7" w:rsidR="00FD08E9" w:rsidRDefault="00236A7E">
          <w:pPr>
            <w:pStyle w:val="Verzeichnis1"/>
            <w:rPr>
              <w:rFonts w:asciiTheme="minorHAnsi" w:eastAsiaTheme="minorEastAsia" w:hAnsiTheme="minorHAnsi" w:cstheme="minorBidi"/>
              <w:noProof/>
              <w:szCs w:val="22"/>
            </w:rPr>
          </w:pPr>
          <w:hyperlink w:anchor="_Toc70535970" w:history="1">
            <w:r w:rsidR="00FD08E9" w:rsidRPr="008F1F41">
              <w:rPr>
                <w:rStyle w:val="Hyperlink"/>
                <w:noProof/>
              </w:rPr>
              <w:t>4</w:t>
            </w:r>
            <w:r w:rsidR="00FD08E9">
              <w:rPr>
                <w:rFonts w:asciiTheme="minorHAnsi" w:eastAsiaTheme="minorEastAsia" w:hAnsiTheme="minorHAnsi" w:cstheme="minorBidi"/>
                <w:noProof/>
                <w:szCs w:val="22"/>
              </w:rPr>
              <w:tab/>
            </w:r>
            <w:r w:rsidR="00FD08E9" w:rsidRPr="008F1F41">
              <w:rPr>
                <w:rStyle w:val="Hyperlink"/>
                <w:noProof/>
              </w:rPr>
              <w:t>Grafische Benutzeroberfläche (in MVP nur der View)</w:t>
            </w:r>
            <w:r w:rsidR="00FD08E9">
              <w:rPr>
                <w:noProof/>
                <w:webHidden/>
              </w:rPr>
              <w:tab/>
            </w:r>
            <w:r w:rsidR="00FD08E9">
              <w:rPr>
                <w:noProof/>
                <w:webHidden/>
              </w:rPr>
              <w:fldChar w:fldCharType="begin"/>
            </w:r>
            <w:r w:rsidR="00FD08E9">
              <w:rPr>
                <w:noProof/>
                <w:webHidden/>
              </w:rPr>
              <w:instrText xml:space="preserve"> PAGEREF _Toc70535970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5FFCCB80" w14:textId="403FA8DF" w:rsidR="00FD08E9" w:rsidRDefault="00236A7E">
          <w:pPr>
            <w:pStyle w:val="Verzeichnis2"/>
            <w:rPr>
              <w:rFonts w:asciiTheme="minorHAnsi" w:eastAsiaTheme="minorEastAsia" w:hAnsiTheme="minorHAnsi" w:cstheme="minorBidi"/>
              <w:noProof/>
              <w:szCs w:val="22"/>
            </w:rPr>
          </w:pPr>
          <w:hyperlink w:anchor="_Toc70535971" w:history="1">
            <w:r w:rsidR="00FD08E9" w:rsidRPr="008F1F41">
              <w:rPr>
                <w:rStyle w:val="Hyperlink"/>
                <w:noProof/>
              </w:rPr>
              <w:t>4.1</w:t>
            </w:r>
            <w:r w:rsidR="00FD08E9">
              <w:rPr>
                <w:rFonts w:asciiTheme="minorHAnsi" w:eastAsiaTheme="minorEastAsia" w:hAnsiTheme="minorHAnsi" w:cstheme="minorBidi"/>
                <w:noProof/>
                <w:szCs w:val="22"/>
              </w:rPr>
              <w:tab/>
            </w:r>
            <w:r w:rsidR="00FD08E9" w:rsidRPr="008F1F41">
              <w:rPr>
                <w:rStyle w:val="Hyperlink"/>
                <w:noProof/>
              </w:rPr>
              <w:t>Dialoge</w:t>
            </w:r>
            <w:r w:rsidR="00FD08E9">
              <w:rPr>
                <w:noProof/>
                <w:webHidden/>
              </w:rPr>
              <w:tab/>
            </w:r>
            <w:r w:rsidR="00FD08E9">
              <w:rPr>
                <w:noProof/>
                <w:webHidden/>
              </w:rPr>
              <w:fldChar w:fldCharType="begin"/>
            </w:r>
            <w:r w:rsidR="00FD08E9">
              <w:rPr>
                <w:noProof/>
                <w:webHidden/>
              </w:rPr>
              <w:instrText xml:space="preserve"> PAGEREF _Toc70535971 \h </w:instrText>
            </w:r>
            <w:r w:rsidR="00FD08E9">
              <w:rPr>
                <w:noProof/>
                <w:webHidden/>
              </w:rPr>
            </w:r>
            <w:r w:rsidR="00FD08E9">
              <w:rPr>
                <w:noProof/>
                <w:webHidden/>
              </w:rPr>
              <w:fldChar w:fldCharType="separate"/>
            </w:r>
            <w:r w:rsidR="00146BEB">
              <w:rPr>
                <w:noProof/>
                <w:webHidden/>
              </w:rPr>
              <w:t>6</w:t>
            </w:r>
            <w:r w:rsidR="00FD08E9">
              <w:rPr>
                <w:noProof/>
                <w:webHidden/>
              </w:rPr>
              <w:fldChar w:fldCharType="end"/>
            </w:r>
          </w:hyperlink>
        </w:p>
        <w:p w14:paraId="0017C971" w14:textId="1F487933" w:rsidR="00FD08E9" w:rsidRDefault="00236A7E">
          <w:pPr>
            <w:pStyle w:val="Verzeichnis2"/>
            <w:rPr>
              <w:rFonts w:asciiTheme="minorHAnsi" w:eastAsiaTheme="minorEastAsia" w:hAnsiTheme="minorHAnsi" w:cstheme="minorBidi"/>
              <w:noProof/>
              <w:szCs w:val="22"/>
            </w:rPr>
          </w:pPr>
          <w:hyperlink w:anchor="_Toc70535972" w:history="1">
            <w:r w:rsidR="00FD08E9" w:rsidRPr="008F1F41">
              <w:rPr>
                <w:rStyle w:val="Hyperlink"/>
                <w:noProof/>
              </w:rPr>
              <w:t>4.2</w:t>
            </w:r>
            <w:r w:rsidR="00FD08E9">
              <w:rPr>
                <w:rFonts w:asciiTheme="minorHAnsi" w:eastAsiaTheme="minorEastAsia" w:hAnsiTheme="minorHAnsi" w:cstheme="minorBidi"/>
                <w:noProof/>
                <w:szCs w:val="22"/>
              </w:rPr>
              <w:tab/>
            </w:r>
            <w:r w:rsidR="00FD08E9" w:rsidRPr="008F1F41">
              <w:rPr>
                <w:rStyle w:val="Hyperlink"/>
                <w:noProof/>
              </w:rPr>
              <w:t>Fenster</w:t>
            </w:r>
            <w:r w:rsidR="00FD08E9">
              <w:rPr>
                <w:noProof/>
                <w:webHidden/>
              </w:rPr>
              <w:tab/>
            </w:r>
            <w:r w:rsidR="00FD08E9">
              <w:rPr>
                <w:noProof/>
                <w:webHidden/>
              </w:rPr>
              <w:fldChar w:fldCharType="begin"/>
            </w:r>
            <w:r w:rsidR="00FD08E9">
              <w:rPr>
                <w:noProof/>
                <w:webHidden/>
              </w:rPr>
              <w:instrText xml:space="preserve"> PAGEREF _Toc70535972 \h </w:instrText>
            </w:r>
            <w:r w:rsidR="00FD08E9">
              <w:rPr>
                <w:noProof/>
                <w:webHidden/>
              </w:rPr>
            </w:r>
            <w:r w:rsidR="00FD08E9">
              <w:rPr>
                <w:noProof/>
                <w:webHidden/>
              </w:rPr>
              <w:fldChar w:fldCharType="separate"/>
            </w:r>
            <w:r w:rsidR="00146BEB">
              <w:rPr>
                <w:noProof/>
                <w:webHidden/>
              </w:rPr>
              <w:t>8</w:t>
            </w:r>
            <w:r w:rsidR="00FD08E9">
              <w:rPr>
                <w:noProof/>
                <w:webHidden/>
              </w:rPr>
              <w:fldChar w:fldCharType="end"/>
            </w:r>
          </w:hyperlink>
        </w:p>
        <w:p w14:paraId="2B97A2A8" w14:textId="5396B92A" w:rsidR="00FD08E9" w:rsidRDefault="00236A7E">
          <w:pPr>
            <w:pStyle w:val="Verzeichnis2"/>
            <w:rPr>
              <w:rFonts w:asciiTheme="minorHAnsi" w:eastAsiaTheme="minorEastAsia" w:hAnsiTheme="minorHAnsi" w:cstheme="minorBidi"/>
              <w:noProof/>
              <w:szCs w:val="22"/>
            </w:rPr>
          </w:pPr>
          <w:hyperlink w:anchor="_Toc70535973" w:history="1">
            <w:r w:rsidR="00FD08E9" w:rsidRPr="008F1F41">
              <w:rPr>
                <w:rStyle w:val="Hyperlink"/>
                <w:noProof/>
              </w:rPr>
              <w:t>4.3</w:t>
            </w:r>
            <w:r w:rsidR="00FD08E9">
              <w:rPr>
                <w:rFonts w:asciiTheme="minorHAnsi" w:eastAsiaTheme="minorEastAsia" w:hAnsiTheme="minorHAnsi" w:cstheme="minorBidi"/>
                <w:noProof/>
                <w:szCs w:val="22"/>
              </w:rPr>
              <w:tab/>
            </w:r>
            <w:r w:rsidR="00FD08E9" w:rsidRPr="008F1F41">
              <w:rPr>
                <w:rStyle w:val="Hyperlink"/>
                <w:noProof/>
              </w:rPr>
              <w:t>Menüs</w:t>
            </w:r>
            <w:r w:rsidR="00FD08E9">
              <w:rPr>
                <w:noProof/>
                <w:webHidden/>
              </w:rPr>
              <w:tab/>
            </w:r>
            <w:r w:rsidR="00FD08E9">
              <w:rPr>
                <w:noProof/>
                <w:webHidden/>
              </w:rPr>
              <w:fldChar w:fldCharType="begin"/>
            </w:r>
            <w:r w:rsidR="00FD08E9">
              <w:rPr>
                <w:noProof/>
                <w:webHidden/>
              </w:rPr>
              <w:instrText xml:space="preserve"> PAGEREF _Toc70535973 \h </w:instrText>
            </w:r>
            <w:r w:rsidR="00FD08E9">
              <w:rPr>
                <w:noProof/>
                <w:webHidden/>
              </w:rPr>
            </w:r>
            <w:r w:rsidR="00FD08E9">
              <w:rPr>
                <w:noProof/>
                <w:webHidden/>
              </w:rPr>
              <w:fldChar w:fldCharType="separate"/>
            </w:r>
            <w:r w:rsidR="00146BEB">
              <w:rPr>
                <w:noProof/>
                <w:webHidden/>
              </w:rPr>
              <w:t>9</w:t>
            </w:r>
            <w:r w:rsidR="00FD08E9">
              <w:rPr>
                <w:noProof/>
                <w:webHidden/>
              </w:rPr>
              <w:fldChar w:fldCharType="end"/>
            </w:r>
          </w:hyperlink>
        </w:p>
        <w:p w14:paraId="7347E01F" w14:textId="3AC7DC37" w:rsidR="00FD08E9" w:rsidRDefault="00236A7E">
          <w:pPr>
            <w:pStyle w:val="Verzeichnis2"/>
            <w:rPr>
              <w:rFonts w:asciiTheme="minorHAnsi" w:eastAsiaTheme="minorEastAsia" w:hAnsiTheme="minorHAnsi" w:cstheme="minorBidi"/>
              <w:noProof/>
              <w:szCs w:val="22"/>
            </w:rPr>
          </w:pPr>
          <w:hyperlink w:anchor="_Toc70535974" w:history="1">
            <w:r w:rsidR="00FD08E9" w:rsidRPr="008F1F41">
              <w:rPr>
                <w:rStyle w:val="Hyperlink"/>
                <w:noProof/>
              </w:rPr>
              <w:t>4.4</w:t>
            </w:r>
            <w:r w:rsidR="00FD08E9">
              <w:rPr>
                <w:rFonts w:asciiTheme="minorHAnsi" w:eastAsiaTheme="minorEastAsia" w:hAnsiTheme="minorHAnsi" w:cstheme="minorBidi"/>
                <w:noProof/>
                <w:szCs w:val="22"/>
              </w:rPr>
              <w:tab/>
            </w:r>
            <w:r w:rsidR="00FD08E9" w:rsidRPr="008F1F41">
              <w:rPr>
                <w:rStyle w:val="Hyperlink"/>
                <w:noProof/>
              </w:rPr>
              <w:t>Spezielle Designelemente in der vorliegenden Applikation</w:t>
            </w:r>
            <w:r w:rsidR="00FD08E9">
              <w:rPr>
                <w:noProof/>
                <w:webHidden/>
              </w:rPr>
              <w:tab/>
            </w:r>
            <w:r w:rsidR="00FD08E9">
              <w:rPr>
                <w:noProof/>
                <w:webHidden/>
              </w:rPr>
              <w:fldChar w:fldCharType="begin"/>
            </w:r>
            <w:r w:rsidR="00FD08E9">
              <w:rPr>
                <w:noProof/>
                <w:webHidden/>
              </w:rPr>
              <w:instrText xml:space="preserve"> PAGEREF _Toc70535974 \h </w:instrText>
            </w:r>
            <w:r w:rsidR="00FD08E9">
              <w:rPr>
                <w:noProof/>
                <w:webHidden/>
              </w:rPr>
            </w:r>
            <w:r w:rsidR="00FD08E9">
              <w:rPr>
                <w:noProof/>
                <w:webHidden/>
              </w:rPr>
              <w:fldChar w:fldCharType="separate"/>
            </w:r>
            <w:r w:rsidR="00146BEB">
              <w:rPr>
                <w:noProof/>
                <w:webHidden/>
              </w:rPr>
              <w:t>10</w:t>
            </w:r>
            <w:r w:rsidR="00FD08E9">
              <w:rPr>
                <w:noProof/>
                <w:webHidden/>
              </w:rPr>
              <w:fldChar w:fldCharType="end"/>
            </w:r>
          </w:hyperlink>
        </w:p>
        <w:p w14:paraId="276DEB9E" w14:textId="6B74E283" w:rsidR="00FD08E9" w:rsidRDefault="00236A7E">
          <w:pPr>
            <w:pStyle w:val="Verzeichnis1"/>
            <w:rPr>
              <w:rFonts w:asciiTheme="minorHAnsi" w:eastAsiaTheme="minorEastAsia" w:hAnsiTheme="minorHAnsi" w:cstheme="minorBidi"/>
              <w:noProof/>
              <w:szCs w:val="22"/>
            </w:rPr>
          </w:pPr>
          <w:hyperlink w:anchor="_Toc70535975" w:history="1">
            <w:r w:rsidR="00FD08E9" w:rsidRPr="008F1F41">
              <w:rPr>
                <w:rStyle w:val="Hyperlink"/>
                <w:noProof/>
              </w:rPr>
              <w:t>5</w:t>
            </w:r>
            <w:r w:rsidR="00FD08E9">
              <w:rPr>
                <w:rFonts w:asciiTheme="minorHAnsi" w:eastAsiaTheme="minorEastAsia" w:hAnsiTheme="minorHAnsi" w:cstheme="minorBidi"/>
                <w:noProof/>
                <w:szCs w:val="22"/>
              </w:rPr>
              <w:tab/>
            </w:r>
            <w:r w:rsidR="00FD08E9" w:rsidRPr="008F1F41">
              <w:rPr>
                <w:rStyle w:val="Hyperlink"/>
                <w:noProof/>
              </w:rPr>
              <w:t>Schluss</w:t>
            </w:r>
            <w:r w:rsidR="00FD08E9">
              <w:rPr>
                <w:noProof/>
                <w:webHidden/>
              </w:rPr>
              <w:tab/>
            </w:r>
            <w:r w:rsidR="00FD08E9">
              <w:rPr>
                <w:noProof/>
                <w:webHidden/>
              </w:rPr>
              <w:fldChar w:fldCharType="begin"/>
            </w:r>
            <w:r w:rsidR="00FD08E9">
              <w:rPr>
                <w:noProof/>
                <w:webHidden/>
              </w:rPr>
              <w:instrText xml:space="preserve"> PAGEREF _Toc70535975 \h </w:instrText>
            </w:r>
            <w:r w:rsidR="00FD08E9">
              <w:rPr>
                <w:noProof/>
                <w:webHidden/>
              </w:rPr>
            </w:r>
            <w:r w:rsidR="00FD08E9">
              <w:rPr>
                <w:noProof/>
                <w:webHidden/>
              </w:rPr>
              <w:fldChar w:fldCharType="separate"/>
            </w:r>
            <w:r w:rsidR="00146BEB">
              <w:rPr>
                <w:noProof/>
                <w:webHidden/>
              </w:rPr>
              <w:t>13</w:t>
            </w:r>
            <w:r w:rsidR="00FD08E9">
              <w:rPr>
                <w:noProof/>
                <w:webHidden/>
              </w:rPr>
              <w:fldChar w:fldCharType="end"/>
            </w:r>
          </w:hyperlink>
        </w:p>
        <w:p w14:paraId="3EF4C4AC" w14:textId="11639C59" w:rsidR="00FD08E9" w:rsidRDefault="00236A7E">
          <w:pPr>
            <w:pStyle w:val="Verzeichnis1"/>
            <w:rPr>
              <w:rFonts w:asciiTheme="minorHAnsi" w:eastAsiaTheme="minorEastAsia" w:hAnsiTheme="minorHAnsi" w:cstheme="minorBidi"/>
              <w:noProof/>
              <w:szCs w:val="22"/>
            </w:rPr>
          </w:pPr>
          <w:hyperlink w:anchor="_Toc70535976" w:history="1">
            <w:r w:rsidR="00FD08E9" w:rsidRPr="008F1F41">
              <w:rPr>
                <w:rStyle w:val="Hyperlink"/>
                <w:noProof/>
              </w:rPr>
              <w:t>Anhang</w:t>
            </w:r>
            <w:r w:rsidR="00FD08E9">
              <w:rPr>
                <w:noProof/>
                <w:webHidden/>
              </w:rPr>
              <w:tab/>
            </w:r>
            <w:r w:rsidR="00FD08E9">
              <w:rPr>
                <w:noProof/>
                <w:webHidden/>
              </w:rPr>
              <w:fldChar w:fldCharType="begin"/>
            </w:r>
            <w:r w:rsidR="00FD08E9">
              <w:rPr>
                <w:noProof/>
                <w:webHidden/>
              </w:rPr>
              <w:instrText xml:space="preserve"> PAGEREF _Toc70535976 \h </w:instrText>
            </w:r>
            <w:r w:rsidR="00FD08E9">
              <w:rPr>
                <w:noProof/>
                <w:webHidden/>
              </w:rPr>
            </w:r>
            <w:r w:rsidR="00FD08E9">
              <w:rPr>
                <w:noProof/>
                <w:webHidden/>
              </w:rPr>
              <w:fldChar w:fldCharType="separate"/>
            </w:r>
            <w:r w:rsidR="00146BEB">
              <w:rPr>
                <w:noProof/>
                <w:webHidden/>
              </w:rPr>
              <w:t>15</w:t>
            </w:r>
            <w:r w:rsidR="00FD08E9">
              <w:rPr>
                <w:noProof/>
                <w:webHidden/>
              </w:rPr>
              <w:fldChar w:fldCharType="end"/>
            </w:r>
          </w:hyperlink>
        </w:p>
        <w:p w14:paraId="4F29BDC5" w14:textId="65DFDD4D" w:rsidR="00FD08E9" w:rsidRDefault="00236A7E">
          <w:pPr>
            <w:pStyle w:val="Verzeichnis1"/>
            <w:rPr>
              <w:rFonts w:asciiTheme="minorHAnsi" w:eastAsiaTheme="minorEastAsia" w:hAnsiTheme="minorHAnsi" w:cstheme="minorBidi"/>
              <w:noProof/>
              <w:szCs w:val="22"/>
            </w:rPr>
          </w:pPr>
          <w:hyperlink w:anchor="_Toc70535977"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_Toc70535977 \h </w:instrText>
            </w:r>
            <w:r w:rsidR="00FD08E9">
              <w:rPr>
                <w:noProof/>
                <w:webHidden/>
              </w:rPr>
            </w:r>
            <w:r w:rsidR="00FD08E9">
              <w:rPr>
                <w:noProof/>
                <w:webHidden/>
              </w:rPr>
              <w:fldChar w:fldCharType="separate"/>
            </w:r>
            <w:r w:rsidR="00146BEB">
              <w:rPr>
                <w:noProof/>
                <w:webHidden/>
              </w:rPr>
              <w:t>17</w:t>
            </w:r>
            <w:r w:rsidR="00FD08E9">
              <w:rPr>
                <w:noProof/>
                <w:webHidden/>
              </w:rPr>
              <w:fldChar w:fldCharType="end"/>
            </w:r>
          </w:hyperlink>
        </w:p>
        <w:p w14:paraId="0F620CC1" w14:textId="1A104F93" w:rsidR="00FD08E9" w:rsidRDefault="00236A7E">
          <w:pPr>
            <w:pStyle w:val="Verzeichnis1"/>
            <w:rPr>
              <w:rFonts w:asciiTheme="minorHAnsi" w:eastAsiaTheme="minorEastAsia" w:hAnsiTheme="minorHAnsi" w:cstheme="minorBidi"/>
              <w:noProof/>
              <w:szCs w:val="22"/>
            </w:rPr>
          </w:pPr>
          <w:hyperlink w:anchor="_Toc70535978" w:history="1">
            <w:r w:rsidR="00FD08E9" w:rsidRPr="008F1F41">
              <w:rPr>
                <w:rStyle w:val="Hyperlink"/>
                <w:noProof/>
              </w:rPr>
              <w:t>Literaturverzeichnis</w:t>
            </w:r>
            <w:r w:rsidR="00FD08E9">
              <w:rPr>
                <w:noProof/>
                <w:webHidden/>
              </w:rPr>
              <w:tab/>
            </w:r>
            <w:r w:rsidR="00FD08E9">
              <w:rPr>
                <w:noProof/>
                <w:webHidden/>
              </w:rPr>
              <w:fldChar w:fldCharType="begin"/>
            </w:r>
            <w:r w:rsidR="00FD08E9">
              <w:rPr>
                <w:noProof/>
                <w:webHidden/>
              </w:rPr>
              <w:instrText xml:space="preserve"> PAGEREF _Toc70535978 \h </w:instrText>
            </w:r>
            <w:r w:rsidR="00FD08E9">
              <w:rPr>
                <w:noProof/>
                <w:webHidden/>
              </w:rPr>
            </w:r>
            <w:r w:rsidR="00FD08E9">
              <w:rPr>
                <w:noProof/>
                <w:webHidden/>
              </w:rPr>
              <w:fldChar w:fldCharType="separate"/>
            </w:r>
            <w:r w:rsidR="00146BEB">
              <w:rPr>
                <w:b/>
                <w:bCs/>
                <w:noProof/>
                <w:webHidden/>
              </w:rPr>
              <w:t>Fehler! Textmarke nicht definiert.</w:t>
            </w:r>
            <w:r w:rsidR="00FD08E9">
              <w:rPr>
                <w:noProof/>
                <w:webHidden/>
              </w:rPr>
              <w:fldChar w:fldCharType="end"/>
            </w:r>
          </w:hyperlink>
        </w:p>
        <w:p w14:paraId="20562B48" w14:textId="3F9007F4" w:rsidR="005B6E20" w:rsidRDefault="007A2833">
          <w:pPr>
            <w:pStyle w:val="Verzeichnis9"/>
            <w:rPr>
              <w:b/>
              <w:bCs/>
              <w:color w:val="333333"/>
              <w:szCs w:val="22"/>
            </w:rPr>
          </w:pPr>
          <w:r>
            <w:rPr>
              <w:rStyle w:val="IndexLink"/>
            </w:rPr>
            <w:fldChar w:fldCharType="end"/>
          </w:r>
        </w:p>
      </w:sdtContent>
    </w:sdt>
    <w:p w14:paraId="24C739B5" w14:textId="77777777" w:rsidR="005B6E20" w:rsidRDefault="007A2833">
      <w:pPr>
        <w:pStyle w:val="berschrift0"/>
        <w:rPr>
          <w:bCs/>
          <w:szCs w:val="22"/>
        </w:rPr>
      </w:pPr>
      <w:r>
        <w:br w:type="page"/>
      </w:r>
    </w:p>
    <w:p w14:paraId="09FDA95A" w14:textId="77777777" w:rsidR="005B6E20" w:rsidRDefault="007A2833">
      <w:pPr>
        <w:pStyle w:val="berschrift0"/>
      </w:pPr>
      <w:bookmarkStart w:id="2" w:name="_Toc70535953"/>
      <w:r>
        <w:rPr>
          <w:sz w:val="22"/>
          <w:szCs w:val="22"/>
        </w:rPr>
        <w:lastRenderedPageBreak/>
        <w:t>Abkürzungsverzeichnis</w:t>
      </w:r>
      <w:bookmarkEnd w:id="2"/>
    </w:p>
    <w:p w14:paraId="635697F1" w14:textId="77777777" w:rsidR="005B6E20" w:rsidRDefault="007A2833">
      <w:pPr>
        <w:tabs>
          <w:tab w:val="left" w:pos="1134"/>
          <w:tab w:val="left" w:pos="1701"/>
        </w:tabs>
        <w:spacing w:line="276" w:lineRule="auto"/>
      </w:pPr>
      <w:r>
        <w:rPr>
          <w:szCs w:val="22"/>
        </w:rPr>
        <w:t>Abb.</w:t>
      </w:r>
      <w:r>
        <w:rPr>
          <w:szCs w:val="22"/>
        </w:rPr>
        <w:tab/>
        <w:t>Abbildung</w:t>
      </w:r>
    </w:p>
    <w:p w14:paraId="0C0FE5E0" w14:textId="77777777" w:rsidR="005B6E20" w:rsidRDefault="007A2833">
      <w:pPr>
        <w:spacing w:after="0" w:line="240" w:lineRule="auto"/>
        <w:jc w:val="left"/>
        <w:rPr>
          <w:rFonts w:cs="Times New Roman"/>
          <w:b/>
          <w:szCs w:val="22"/>
        </w:rPr>
      </w:pPr>
      <w:r>
        <w:br w:type="page"/>
      </w:r>
    </w:p>
    <w:p w14:paraId="58F27660" w14:textId="77777777" w:rsidR="005B6E20" w:rsidRDefault="007A2833">
      <w:pPr>
        <w:pStyle w:val="berschrift0"/>
      </w:pPr>
      <w:bookmarkStart w:id="3" w:name="_Toc424883112"/>
      <w:bookmarkStart w:id="4" w:name="_Toc70535954"/>
      <w:r>
        <w:rPr>
          <w:sz w:val="22"/>
          <w:szCs w:val="22"/>
        </w:rPr>
        <w:lastRenderedPageBreak/>
        <w:t>Abbildungsverzeichnis</w:t>
      </w:r>
      <w:bookmarkEnd w:id="3"/>
      <w:bookmarkEnd w:id="4"/>
    </w:p>
    <w:p w14:paraId="68B41CF6" w14:textId="05FF440A" w:rsidR="005B6E20" w:rsidRDefault="007A2833">
      <w:pPr>
        <w:pStyle w:val="Abbildungsverzeichnis"/>
        <w:tabs>
          <w:tab w:val="right" w:leader="dot" w:pos="8494"/>
        </w:tabs>
      </w:pPr>
      <w:r>
        <w:fldChar w:fldCharType="begin"/>
      </w:r>
      <w:r>
        <w:rPr>
          <w:rStyle w:val="IndexLink"/>
        </w:rPr>
        <w:instrText>TOC \c "Abbildung"</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60C7EC45" w14:textId="77777777" w:rsidR="005B6E20" w:rsidRDefault="005B6E20">
      <w:pPr>
        <w:pStyle w:val="berschrift0"/>
        <w:rPr>
          <w:sz w:val="22"/>
          <w:szCs w:val="22"/>
        </w:rPr>
      </w:pPr>
    </w:p>
    <w:p w14:paraId="70C00A46" w14:textId="77777777" w:rsidR="005B6E20" w:rsidRDefault="007A2833">
      <w:pPr>
        <w:pStyle w:val="berschrift0"/>
        <w:rPr>
          <w:b w:val="0"/>
          <w:szCs w:val="22"/>
        </w:rPr>
      </w:pPr>
      <w:r>
        <w:br w:type="page"/>
      </w:r>
    </w:p>
    <w:p w14:paraId="12571F43" w14:textId="77777777" w:rsidR="005B6E20" w:rsidRDefault="007A2833">
      <w:pPr>
        <w:pStyle w:val="berschrift0"/>
      </w:pPr>
      <w:bookmarkStart w:id="5" w:name="_Toc70535955"/>
      <w:r>
        <w:rPr>
          <w:sz w:val="22"/>
          <w:szCs w:val="22"/>
        </w:rPr>
        <w:lastRenderedPageBreak/>
        <w:t>Tabellenverzeichnis</w:t>
      </w:r>
      <w:bookmarkEnd w:id="5"/>
    </w:p>
    <w:p w14:paraId="3356FC52" w14:textId="4C05C287" w:rsidR="005B6E20" w:rsidRDefault="007A2833">
      <w:pPr>
        <w:pStyle w:val="Abbildungsverzeichnis"/>
        <w:tabs>
          <w:tab w:val="right" w:leader="dot" w:pos="8494"/>
        </w:tabs>
      </w:pPr>
      <w:r>
        <w:fldChar w:fldCharType="begin"/>
      </w:r>
      <w:r>
        <w:rPr>
          <w:rStyle w:val="IndexLink"/>
        </w:rPr>
        <w:instrText>TOC \c "Tabelle"</w:instrText>
      </w:r>
      <w:r>
        <w:rPr>
          <w:rStyle w:val="IndexLink"/>
        </w:rPr>
        <w:fldChar w:fldCharType="separate"/>
      </w:r>
      <w:r w:rsidR="00FD08E9">
        <w:rPr>
          <w:rStyle w:val="IndexLink"/>
          <w:b/>
          <w:bCs/>
          <w:noProof/>
        </w:rPr>
        <w:t>Es konnten keine Einträge für ein Abbildungsverzeichnis gefunden werden.</w:t>
      </w:r>
      <w:r>
        <w:rPr>
          <w:rStyle w:val="IndexLink"/>
        </w:rPr>
        <w:fldChar w:fldCharType="end"/>
      </w:r>
    </w:p>
    <w:p w14:paraId="2B1AAB5C" w14:textId="77777777" w:rsidR="005B6E20" w:rsidRDefault="005B6E20">
      <w:pPr>
        <w:sectPr w:rsidR="005B6E20">
          <w:headerReference w:type="default" r:id="rId18"/>
          <w:footerReference w:type="default" r:id="rId19"/>
          <w:pgSz w:w="11906" w:h="16838"/>
          <w:pgMar w:top="1134" w:right="1134" w:bottom="1134" w:left="2268" w:header="709" w:footer="297" w:gutter="0"/>
          <w:pgNumType w:fmt="upperRoman" w:start="1"/>
          <w:cols w:space="720"/>
          <w:formProt w:val="0"/>
          <w:docGrid w:linePitch="360"/>
        </w:sectPr>
      </w:pPr>
    </w:p>
    <w:p w14:paraId="392CAC88" w14:textId="77777777" w:rsidR="005B6E20" w:rsidRDefault="007A2833">
      <w:r>
        <w:rPr>
          <w:b/>
          <w:bCs/>
        </w:rPr>
        <w:lastRenderedPageBreak/>
        <w:t xml:space="preserve">//IMMER SICH FRAGEN WURDE DAS WAS? WIE? WARUM? </w:t>
      </w:r>
      <w:r>
        <w:rPr>
          <w:rFonts w:eastAsia="Wingdings" w:cs="Wingdings"/>
          <w:b/>
          <w:bCs/>
        </w:rPr>
        <w:t></w:t>
      </w:r>
      <w:r>
        <w:rPr>
          <w:b/>
          <w:bCs/>
        </w:rPr>
        <w:t xml:space="preserve"> Designschritte</w:t>
      </w:r>
    </w:p>
    <w:p w14:paraId="01E3BB85" w14:textId="77777777" w:rsidR="005B6E20" w:rsidRDefault="007A2833">
      <w:r>
        <w:rPr>
          <w:b/>
          <w:bCs/>
        </w:rPr>
        <w:t>//Überleitungen und Zusammenfassungen &amp; Unternehmerischer Nutzen / Transfer (S.17 / 22 im Balzert)</w:t>
      </w:r>
    </w:p>
    <w:p w14:paraId="189D9631" w14:textId="77777777" w:rsidR="005B6E20" w:rsidRDefault="007A2833">
      <w:pPr>
        <w:pStyle w:val="berschrift1"/>
        <w:ind w:hanging="432"/>
      </w:pPr>
      <w:bookmarkStart w:id="6" w:name="_Toc699993432"/>
      <w:bookmarkStart w:id="7" w:name="_Toc70535956"/>
      <w:r>
        <w:t>E</w:t>
      </w:r>
      <w:bookmarkEnd w:id="6"/>
      <w:r>
        <w:t>inleitung</w:t>
      </w:r>
      <w:bookmarkEnd w:id="7"/>
    </w:p>
    <w:p w14:paraId="7097841B" w14:textId="0195F5D9" w:rsidR="005B6E20" w:rsidRDefault="00A97F73">
      <w:bookmarkStart w:id="8" w:name="_Ref691176493"/>
      <w:bookmarkEnd w:id="8"/>
      <w:r>
        <w:t>//Robin</w:t>
      </w:r>
    </w:p>
    <w:p w14:paraId="7FB3FA63" w14:textId="77777777" w:rsidR="005B6E20" w:rsidRDefault="005B6E20"/>
    <w:p w14:paraId="3699AE76" w14:textId="679BC188" w:rsidR="005B6E20" w:rsidRDefault="00EE0DF3">
      <w:pPr>
        <w:pStyle w:val="berschrift1"/>
        <w:ind w:hanging="432"/>
      </w:pPr>
      <w:bookmarkStart w:id="9" w:name="_Toc70535957"/>
      <w:r>
        <w:t>Funktionalität und Umgebung</w:t>
      </w:r>
      <w:bookmarkEnd w:id="9"/>
    </w:p>
    <w:p w14:paraId="5D5C59E4" w14:textId="76762BBF" w:rsidR="009626CE" w:rsidRPr="009626CE" w:rsidRDefault="009626CE" w:rsidP="009626CE">
      <w:r>
        <w:t>//Rene</w:t>
      </w:r>
    </w:p>
    <w:p w14:paraId="40C6C081" w14:textId="77777777" w:rsidR="005B6E20" w:rsidRDefault="007A2833">
      <w:pPr>
        <w:pStyle w:val="Textkrper"/>
        <w:numPr>
          <w:ilvl w:val="0"/>
          <w:numId w:val="13"/>
        </w:numPr>
        <w:tabs>
          <w:tab w:val="clear" w:pos="707"/>
          <w:tab w:val="left" w:pos="0"/>
        </w:tabs>
        <w:spacing w:after="0"/>
      </w:pPr>
      <w:r>
        <w:t xml:space="preserve"> Java 11.0.9</w:t>
      </w:r>
    </w:p>
    <w:p w14:paraId="23D3F453" w14:textId="77777777" w:rsidR="005B6E20" w:rsidRDefault="007A2833">
      <w:pPr>
        <w:pStyle w:val="Textkrper"/>
        <w:numPr>
          <w:ilvl w:val="0"/>
          <w:numId w:val="13"/>
        </w:numPr>
        <w:tabs>
          <w:tab w:val="clear" w:pos="707"/>
          <w:tab w:val="left" w:pos="0"/>
        </w:tabs>
        <w:spacing w:after="0"/>
      </w:pPr>
      <w:r>
        <w:t xml:space="preserve"> Apache </w:t>
      </w:r>
      <w:proofErr w:type="spellStart"/>
      <w:r>
        <w:t>Netbeans</w:t>
      </w:r>
      <w:proofErr w:type="spellEnd"/>
      <w:r>
        <w:t xml:space="preserve"> 12.0</w:t>
      </w:r>
    </w:p>
    <w:p w14:paraId="1550D75E" w14:textId="77777777" w:rsidR="005B6E20" w:rsidRDefault="007A2833">
      <w:pPr>
        <w:pStyle w:val="Textkrper"/>
        <w:numPr>
          <w:ilvl w:val="0"/>
          <w:numId w:val="13"/>
        </w:numPr>
        <w:tabs>
          <w:tab w:val="clear" w:pos="707"/>
          <w:tab w:val="left" w:pos="0"/>
        </w:tabs>
        <w:spacing w:after="0"/>
      </w:pPr>
      <w:r>
        <w:t xml:space="preserve"> Apache Derby 10.14.2.0</w:t>
      </w:r>
    </w:p>
    <w:p w14:paraId="5962E200" w14:textId="77777777" w:rsidR="005B6E20" w:rsidRDefault="007A2833">
      <w:pPr>
        <w:pStyle w:val="Textkrper"/>
        <w:numPr>
          <w:ilvl w:val="0"/>
          <w:numId w:val="13"/>
        </w:numPr>
        <w:tabs>
          <w:tab w:val="clear" w:pos="707"/>
          <w:tab w:val="left" w:pos="0"/>
        </w:tabs>
        <w:spacing w:after="0"/>
      </w:pPr>
      <w:r>
        <w:t xml:space="preserve"> Hibernate 5.4.25</w:t>
      </w:r>
    </w:p>
    <w:p w14:paraId="41850453" w14:textId="0938C430" w:rsidR="005B6E20" w:rsidRDefault="00492A13">
      <w:r>
        <w:t xml:space="preserve">//Anwendung allgemein: </w:t>
      </w:r>
      <w:r w:rsidR="00656A36">
        <w:t>Verwaltung von Bundesliga 1 bis 3 inkl. Verwaltung der dazugehörigen Clubs</w:t>
      </w:r>
    </w:p>
    <w:p w14:paraId="2703B454" w14:textId="617F4739" w:rsidR="005B6E20" w:rsidRDefault="004B5665">
      <w:pPr>
        <w:pStyle w:val="berschrift1"/>
        <w:ind w:hanging="432"/>
      </w:pPr>
      <w:bookmarkStart w:id="10" w:name="_Toc70535958"/>
      <w:r>
        <w:t>Implementierung</w:t>
      </w:r>
      <w:bookmarkEnd w:id="10"/>
    </w:p>
    <w:p w14:paraId="77F636B8" w14:textId="3D562E30" w:rsidR="006E19FF" w:rsidRDefault="00AF4FC7" w:rsidP="00C537C8">
      <w:r>
        <w:t xml:space="preserve">Im </w:t>
      </w:r>
      <w:r w:rsidR="00BB473A">
        <w:t>Folgenden</w:t>
      </w:r>
      <w:r>
        <w:t xml:space="preserve"> wird nun auf eine Auswahl von, in der Applikation verwendeten Patterns eingegangen. </w:t>
      </w:r>
      <w:r w:rsidR="00BB473A">
        <w:t>Dabei wird nur auf eine Auswahl der verwendeten Patterns eingegangen, die v.a. in der Benutzeroberfläche (GUI), der Persistenz oder der Datenverarbeitung eingesetzt wurden.</w:t>
      </w:r>
    </w:p>
    <w:p w14:paraId="0556C5E2" w14:textId="32FDFF31" w:rsidR="00D95C5D" w:rsidRPr="00C537C8" w:rsidRDefault="004D21CD" w:rsidP="00D95C5D">
      <w:pPr>
        <w:pStyle w:val="berschrift2"/>
      </w:pPr>
      <w:bookmarkStart w:id="11" w:name="_Toc70535959"/>
      <w:r>
        <w:t xml:space="preserve">Verwendete </w:t>
      </w:r>
      <w:r w:rsidR="00D95C5D">
        <w:t>Patterns</w:t>
      </w:r>
      <w:bookmarkEnd w:id="11"/>
    </w:p>
    <w:p w14:paraId="754CF424" w14:textId="01E49839" w:rsidR="00426F2B" w:rsidRDefault="000C5747" w:rsidP="004D21CD">
      <w:pPr>
        <w:pStyle w:val="berschrift3"/>
      </w:pPr>
      <w:bookmarkStart w:id="12" w:name="_Toc70535960"/>
      <w:r>
        <w:t>Observer Pattern</w:t>
      </w:r>
      <w:bookmarkEnd w:id="12"/>
    </w:p>
    <w:p w14:paraId="7D000025" w14:textId="77777777" w:rsidR="009C4626" w:rsidRDefault="009C4626" w:rsidP="009C4626">
      <w:r>
        <w:t>Beim Beobachter- Muster (</w:t>
      </w:r>
      <w:proofErr w:type="spellStart"/>
      <w:r>
        <w:t>observer</w:t>
      </w:r>
      <w:proofErr w:type="spellEnd"/>
      <w:r>
        <w:t xml:space="preserve"> </w:t>
      </w:r>
      <w:proofErr w:type="spellStart"/>
      <w:r>
        <w:t>pattern</w:t>
      </w:r>
      <w:proofErr w:type="spellEnd"/>
      <w:r>
        <w:t xml:space="preserve">) handelt es sich um ein objektorientiertes Verhaltensmuster (behavioral </w:t>
      </w:r>
      <w:proofErr w:type="spellStart"/>
      <w:r>
        <w:t>pattern</w:t>
      </w:r>
      <w:proofErr w:type="spellEnd"/>
      <w:r>
        <w:t>). Ziel dieses Musters ist es, dass von einem Objekt abhängige Objekte automatisch benachrichtigt werden, wenn sich das eine Objekt ändert, um ggf. ihre Daten zu aktualisieren. Dies wird durch eine Registrierung der abhängigen Objekte bei dem gewünschten Objekt erreicht. Dieses Muster wird häufig in Verbindung mit GUI- Frameworks und Benutzeroberflächen eingesetzt. Beobachter (Observer) (</w:t>
      </w:r>
      <w:proofErr w:type="gramStart"/>
      <w:r>
        <w:t>Objekte</w:t>
      </w:r>
      <w:proofErr w:type="gramEnd"/>
      <w:r>
        <w:t xml:space="preserve"> die informiert werden wollen) registrieren sich dafür bei den gewünschten Objekten. In Java existiert eine Klasse (Observable, zuständig für Re-/Deregistrierung von </w:t>
      </w:r>
      <w:proofErr w:type="spellStart"/>
      <w:r>
        <w:t>Observern</w:t>
      </w:r>
      <w:proofErr w:type="spellEnd"/>
      <w:r>
        <w:t xml:space="preserve">, sowie deren Benachrichtigung) und eine Schnittstelle </w:t>
      </w:r>
      <w:r>
        <w:lastRenderedPageBreak/>
        <w:t xml:space="preserve">(Observer, für Beanschriftung bei Änderungen </w:t>
      </w:r>
      <w:proofErr w:type="gramStart"/>
      <w:r>
        <w:t>an den jeweiligen Observable</w:t>
      </w:r>
      <w:proofErr w:type="gramEnd"/>
      <w:r>
        <w:t>) um das Observer- Muster umzusetzen.</w:t>
      </w:r>
      <w:r>
        <w:rPr>
          <w:rStyle w:val="Funotenzeichen"/>
        </w:rPr>
        <w:footnoteReference w:id="1"/>
      </w:r>
    </w:p>
    <w:p w14:paraId="64431816" w14:textId="47337824" w:rsidR="009C4626" w:rsidRPr="00CE4D48" w:rsidRDefault="001703D0" w:rsidP="00CE4D48">
      <w:r>
        <w:t>In der vorliegenden Applikation wurde das Observer Pattern in Verbindung mit dem verwendeten MVP- Pattern eingegangen, auf welchem in unterem Abschnitt noch genauer eingegangen wird.</w:t>
      </w:r>
    </w:p>
    <w:p w14:paraId="2DBC7C9D" w14:textId="3F20FF68" w:rsidR="007B0946" w:rsidRDefault="007B0946" w:rsidP="004D21CD">
      <w:pPr>
        <w:pStyle w:val="berschrift3"/>
      </w:pPr>
      <w:bookmarkStart w:id="13" w:name="_Toc70535961"/>
      <w:r>
        <w:t xml:space="preserve">Model View </w:t>
      </w:r>
      <w:proofErr w:type="spellStart"/>
      <w:r w:rsidR="00033EEC">
        <w:t>Presenter</w:t>
      </w:r>
      <w:proofErr w:type="spellEnd"/>
      <w:r>
        <w:t xml:space="preserve"> Pattern</w:t>
      </w:r>
      <w:bookmarkEnd w:id="13"/>
    </w:p>
    <w:p w14:paraId="6FF30641" w14:textId="559F6255" w:rsidR="00912898" w:rsidRDefault="00B31748" w:rsidP="00912898">
      <w:r>
        <w:t xml:space="preserve">Als allgemeine Programmstruktur Programmarchitektur wurde das Model- View- </w:t>
      </w:r>
      <w:proofErr w:type="spellStart"/>
      <w:r>
        <w:t>Presenter</w:t>
      </w:r>
      <w:proofErr w:type="spellEnd"/>
      <w:r>
        <w:t xml:space="preserve"> Pattern gewählt, welches ein Derivat des Model- View- Controller Pattern darstellt.</w:t>
      </w:r>
      <w:r w:rsidR="001360B0">
        <w:rPr>
          <w:rStyle w:val="Funotenzeichen"/>
        </w:rPr>
        <w:footnoteReference w:id="2"/>
      </w:r>
    </w:p>
    <w:p w14:paraId="5E8C31D7" w14:textId="156A17FB" w:rsidR="001360B0" w:rsidRDefault="001360B0" w:rsidP="00912898">
      <w:r>
        <w:t>Das MVC- Pattern wiederum nutzt u.a. das Observer-Pattern.</w:t>
      </w:r>
      <w:bookmarkStart w:id="14" w:name="_Ref69117649"/>
      <w:r w:rsidR="009427FB" w:rsidRPr="009427FB">
        <w:rPr>
          <w:rStyle w:val="Funotenzeichen"/>
        </w:rPr>
        <w:t xml:space="preserve"> </w:t>
      </w:r>
      <w:r w:rsidR="009427FB">
        <w:rPr>
          <w:rStyle w:val="Funotenzeichen"/>
        </w:rPr>
        <w:footnoteReference w:id="3"/>
      </w:r>
      <w:bookmarkEnd w:id="14"/>
    </w:p>
    <w:p w14:paraId="541AA125" w14:textId="043FEF5A" w:rsidR="00A043D3" w:rsidRDefault="00A043D3" w:rsidP="00A043D3">
      <w:r>
        <w:t>Eine Anwendung wird durch das MVC- Muster grundlegend in drei Komponenten bzw. Subsysteme aufgeteilt:</w:t>
      </w:r>
      <w:r w:rsidRPr="00915CAD">
        <w:rPr>
          <w:vertAlign w:val="superscript"/>
        </w:rPr>
        <w:fldChar w:fldCharType="begin"/>
      </w:r>
      <w:r w:rsidRPr="00915CAD">
        <w:rPr>
          <w:vertAlign w:val="superscript"/>
        </w:rPr>
        <w:instrText xml:space="preserve"> NOTEREF _Ref69117649 \h </w:instrText>
      </w:r>
      <w:r>
        <w:rPr>
          <w:vertAlign w:val="superscript"/>
        </w:rPr>
        <w:instrText xml:space="preserve"> \* MERGEFORMAT </w:instrText>
      </w:r>
      <w:r w:rsidRPr="00915CAD">
        <w:rPr>
          <w:vertAlign w:val="superscript"/>
        </w:rPr>
      </w:r>
      <w:r w:rsidRPr="00915CAD">
        <w:rPr>
          <w:vertAlign w:val="superscript"/>
        </w:rPr>
        <w:fldChar w:fldCharType="separate"/>
      </w:r>
      <w:r w:rsidR="00146BEB">
        <w:rPr>
          <w:vertAlign w:val="superscript"/>
        </w:rPr>
        <w:t>3</w:t>
      </w:r>
      <w:r w:rsidRPr="00915CAD">
        <w:rPr>
          <w:vertAlign w:val="superscript"/>
        </w:rPr>
        <w:fldChar w:fldCharType="end"/>
      </w:r>
    </w:p>
    <w:p w14:paraId="1CA4E894" w14:textId="77777777" w:rsidR="00A043D3" w:rsidRDefault="00A043D3" w:rsidP="00A043D3">
      <w:pPr>
        <w:pStyle w:val="Listenabsatz"/>
        <w:numPr>
          <w:ilvl w:val="0"/>
          <w:numId w:val="19"/>
        </w:numPr>
        <w:suppressAutoHyphens w:val="0"/>
      </w:pPr>
      <w:r>
        <w:t>Model</w:t>
      </w:r>
    </w:p>
    <w:p w14:paraId="7D7B2AF6" w14:textId="77777777" w:rsidR="00A043D3" w:rsidRDefault="00A043D3" w:rsidP="00A043D3">
      <w:pPr>
        <w:pStyle w:val="Listenabsatz"/>
        <w:numPr>
          <w:ilvl w:val="0"/>
          <w:numId w:val="19"/>
        </w:numPr>
        <w:suppressAutoHyphens w:val="0"/>
      </w:pPr>
      <w:r>
        <w:t>View</w:t>
      </w:r>
    </w:p>
    <w:p w14:paraId="792C1E38" w14:textId="77777777" w:rsidR="00A043D3" w:rsidRDefault="00A043D3" w:rsidP="00A043D3">
      <w:pPr>
        <w:pStyle w:val="Listenabsatz"/>
        <w:numPr>
          <w:ilvl w:val="0"/>
          <w:numId w:val="19"/>
        </w:numPr>
        <w:suppressAutoHyphens w:val="0"/>
      </w:pPr>
      <w:r>
        <w:t>Controller</w:t>
      </w:r>
    </w:p>
    <w:p w14:paraId="2C90381D" w14:textId="2F62976B" w:rsidR="00A043D3" w:rsidRDefault="00A043D3" w:rsidP="00A043D3">
      <w:pPr>
        <w:rPr>
          <w:vertAlign w:val="superscript"/>
        </w:rPr>
      </w:pPr>
      <w:r>
        <w:t xml:space="preserve">Die Anwendungs- bzw. Geschäftslogik sowie deren Daten wird durch das Model repräsentiert. Die grafische Benutzeroberfläche wird durch die View dargestellt. Die Hauptfunktion des Controllers ist das Steuern der Applikation (u.a. Benutzerinterkation und Veränderung des Models). So fungiert der Controller als Bindeglied und </w:t>
      </w:r>
      <w:proofErr w:type="spellStart"/>
      <w:r>
        <w:t>Bekanntmacher</w:t>
      </w:r>
      <w:proofErr w:type="spellEnd"/>
      <w:r>
        <w:t xml:space="preserve"> zwischen Model und View. Dabei kann ein Model ggf. von mehreren Controllern verändert werden. Zwischen Model und View wird das Observer- Pattern implementiert, so dass sich die jeweiligen Views als Beobachter bei den gewünschten Models registrieren und so bei einer Zustandsänderung des Models benachrichtigt werden, wodurch sie wiederum ihre Darstellung anpassen können.</w:t>
      </w:r>
      <w:r w:rsidRPr="00820348">
        <w:rPr>
          <w:vertAlign w:val="superscript"/>
        </w:rPr>
        <w:fldChar w:fldCharType="begin"/>
      </w:r>
      <w:r w:rsidRPr="00820348">
        <w:rPr>
          <w:vertAlign w:val="superscript"/>
        </w:rPr>
        <w:instrText xml:space="preserve"> NOTEREF _Ref69117649 \h </w:instrText>
      </w:r>
      <w:r>
        <w:rPr>
          <w:vertAlign w:val="superscript"/>
        </w:rPr>
        <w:instrText xml:space="preserve"> \* MERGEFORMAT </w:instrText>
      </w:r>
      <w:r w:rsidRPr="00820348">
        <w:rPr>
          <w:vertAlign w:val="superscript"/>
        </w:rPr>
      </w:r>
      <w:r w:rsidRPr="00820348">
        <w:rPr>
          <w:vertAlign w:val="superscript"/>
        </w:rPr>
        <w:fldChar w:fldCharType="separate"/>
      </w:r>
      <w:r w:rsidR="00146BEB">
        <w:rPr>
          <w:vertAlign w:val="superscript"/>
        </w:rPr>
        <w:t>3</w:t>
      </w:r>
      <w:r w:rsidRPr="00820348">
        <w:rPr>
          <w:vertAlign w:val="superscript"/>
        </w:rPr>
        <w:fldChar w:fldCharType="end"/>
      </w:r>
    </w:p>
    <w:p w14:paraId="33C58E6C" w14:textId="77777777" w:rsidR="00A043D3" w:rsidRDefault="00A043D3" w:rsidP="00A043D3">
      <w:r>
        <w:t xml:space="preserve">Falls eine Applikation komplex aufgebaut ist, kann diese auch aus mehrere kleinere fachliche Sub- Komponenten zusammengesetzt werden. Diese Sub- Komponenten (oftmals eigene View- Controller- Beziehungen) können eigene Verantwortlichkeiten </w:t>
      </w:r>
      <w:r>
        <w:lastRenderedPageBreak/>
        <w:t xml:space="preserve">bzgl. der Darstellung oder der Interaktion besitzen. Eine weitere Variante </w:t>
      </w:r>
      <w:proofErr w:type="gramStart"/>
      <w:r>
        <w:t>des MVC- Pattern</w:t>
      </w:r>
      <w:proofErr w:type="gramEnd"/>
      <w:r>
        <w:t xml:space="preserve"> stellt das Model- View- </w:t>
      </w:r>
      <w:proofErr w:type="spellStart"/>
      <w:r>
        <w:t>Presenter</w:t>
      </w:r>
      <w:proofErr w:type="spellEnd"/>
      <w:r>
        <w:t xml:space="preserve"> (MVP) Pattern dar.</w:t>
      </w:r>
      <w:r>
        <w:rPr>
          <w:rStyle w:val="Funotenzeichen"/>
        </w:rPr>
        <w:footnoteReference w:id="4"/>
      </w:r>
    </w:p>
    <w:p w14:paraId="3CF58F90" w14:textId="77777777" w:rsidR="00A043D3" w:rsidRDefault="00A043D3" w:rsidP="00A043D3">
      <w:r>
        <w:t xml:space="preserve">Beim MVP- Pattern herrscht eine strenge Trennung zwischen Model und View. Das Model enthält wie beim MVC- Pattern die Geschäftslogik sowie die Daten und kennt weder </w:t>
      </w:r>
      <w:proofErr w:type="gramStart"/>
      <w:r>
        <w:t>den View</w:t>
      </w:r>
      <w:proofErr w:type="gramEnd"/>
      <w:r>
        <w:t xml:space="preserve"> noch den </w:t>
      </w:r>
      <w:proofErr w:type="spellStart"/>
      <w:r>
        <w:t>Presenter</w:t>
      </w:r>
      <w:proofErr w:type="spellEnd"/>
      <w:r>
        <w:t xml:space="preserve">. Außerdem übernimmt der </w:t>
      </w:r>
      <w:proofErr w:type="spellStart"/>
      <w:r>
        <w:t>Presenter</w:t>
      </w:r>
      <w:proofErr w:type="spellEnd"/>
      <w:r>
        <w:t xml:space="preserve"> die alleinige Steuerung des Models. Der View enthält keinerlei Steuerungslogik. Er akzeptiert nur Benutzereingabe und stellt die gewünschten Daten entsprechend dar. Die Verbindung des Models und </w:t>
      </w:r>
      <w:proofErr w:type="gramStart"/>
      <w:r>
        <w:t>des Views</w:t>
      </w:r>
      <w:proofErr w:type="gramEnd"/>
      <w:r>
        <w:t xml:space="preserve"> erfolgt über den </w:t>
      </w:r>
      <w:proofErr w:type="spellStart"/>
      <w:r>
        <w:t>Presenter</w:t>
      </w:r>
      <w:proofErr w:type="spellEnd"/>
      <w:r>
        <w:t xml:space="preserve">. Dieser enthält die steuernde Logik, nimmt Benutzereingabe der View entgegen, ändert Daten am Model und leitet diese Änderungen wieder für die Darstellung </w:t>
      </w:r>
      <w:proofErr w:type="gramStart"/>
      <w:r>
        <w:t>an den View</w:t>
      </w:r>
      <w:proofErr w:type="gramEnd"/>
      <w:r>
        <w:t xml:space="preserve"> weiter. Dadurch übernimmt der </w:t>
      </w:r>
      <w:proofErr w:type="spellStart"/>
      <w:r>
        <w:t>Presenter</w:t>
      </w:r>
      <w:proofErr w:type="spellEnd"/>
      <w:r>
        <w:t xml:space="preserve"> die Rolle des Mediators zwischen Model und View. Die View besitzt jedoch keinen Zugriff auf den </w:t>
      </w:r>
      <w:proofErr w:type="spellStart"/>
      <w:r>
        <w:t>Presenter</w:t>
      </w:r>
      <w:proofErr w:type="spellEnd"/>
      <w:r>
        <w:t xml:space="preserve"> oder das Model. Der größte Unterschied zum MVC- Muster besteht darin, dass es beim MVP- Muster keine Assoziation zwischen Model und View gibt.</w:t>
      </w:r>
      <w:r>
        <w:rPr>
          <w:rStyle w:val="Funotenzeichen"/>
        </w:rPr>
        <w:footnoteReference w:id="5"/>
      </w:r>
    </w:p>
    <w:p w14:paraId="33916859" w14:textId="77777777" w:rsidR="00A043D3" w:rsidRDefault="00A043D3" w:rsidP="00A043D3">
      <w:r>
        <w:t xml:space="preserve">Beim MVP – Muster kann der View unterschiedliche Ausprägungen besitzen. Einerseits kann der View komplett passiv sein, in dem er bei Benutzerinterkation einen Methodenaufruf beim </w:t>
      </w:r>
      <w:proofErr w:type="spellStart"/>
      <w:r>
        <w:t>Presenter</w:t>
      </w:r>
      <w:proofErr w:type="spellEnd"/>
      <w:r>
        <w:t xml:space="preserve"> veranlasst, der wiederum über Schnittstellen </w:t>
      </w:r>
      <w:proofErr w:type="gramStart"/>
      <w:r>
        <w:t>am View</w:t>
      </w:r>
      <w:proofErr w:type="gramEnd"/>
      <w:r>
        <w:t xml:space="preserve"> und Model Daten aktualisiert und zur Darstellung aufbereitet. Anderseits kann der View auch so implementiert sein, dass er die Möglichkeit besitzt Interaktionen oder Ereignisse selbstständig zu verarbeiten.</w:t>
      </w:r>
      <w:r>
        <w:rPr>
          <w:rStyle w:val="Funotenzeichen"/>
        </w:rPr>
        <w:footnoteReference w:id="6"/>
      </w:r>
    </w:p>
    <w:p w14:paraId="2226ACDC" w14:textId="108841C4" w:rsidR="00A043D3" w:rsidRPr="00912898" w:rsidRDefault="00A043D3" w:rsidP="00912898">
      <w:r>
        <w:t xml:space="preserve">In der vorliegenden Applikation wurde eine Kombination aus MVC und MVP- Muster angewendet. Es existierte eine strikte Trennung zwischen Model und View ähnlich wie im MVP- Muster vorhanden ist, jedoch werden die Benutzereingabe bzw. Interaktion wie im MVC- Muster direkt von der, im vorliegenden Falle, als </w:t>
      </w:r>
      <w:proofErr w:type="spellStart"/>
      <w:r>
        <w:t>Presenter</w:t>
      </w:r>
      <w:proofErr w:type="spellEnd"/>
      <w:r>
        <w:t xml:space="preserve"> bezeichneten Instanz wahrgenommen, ohne einen expliziten Aufruf in der jeweiligen View. Zwischen Views und </w:t>
      </w:r>
      <w:proofErr w:type="spellStart"/>
      <w:r>
        <w:t>Presenter</w:t>
      </w:r>
      <w:proofErr w:type="spellEnd"/>
      <w:r>
        <w:t xml:space="preserve"> existiert in der vorliegenden Applikation eine 1:1 Beziehung. Zudem bleibt der </w:t>
      </w:r>
      <w:proofErr w:type="spellStart"/>
      <w:r>
        <w:t>Presenter</w:t>
      </w:r>
      <w:proofErr w:type="spellEnd"/>
      <w:r>
        <w:t xml:space="preserve"> </w:t>
      </w:r>
      <w:proofErr w:type="gramStart"/>
      <w:r>
        <w:t>dem dazugehörigem View</w:t>
      </w:r>
      <w:proofErr w:type="gramEnd"/>
      <w:r>
        <w:t xml:space="preserve"> verborgen. Der </w:t>
      </w:r>
      <w:proofErr w:type="spellStart"/>
      <w:r>
        <w:t>Presenter</w:t>
      </w:r>
      <w:proofErr w:type="spellEnd"/>
      <w:r>
        <w:t xml:space="preserve"> übernimmt als Action- </w:t>
      </w:r>
      <w:proofErr w:type="spellStart"/>
      <w:r>
        <w:t>Listener</w:t>
      </w:r>
      <w:proofErr w:type="spellEnd"/>
      <w:r>
        <w:t xml:space="preserve"> die gesamte Steuerung der Applikation, in dem er u.a. auf Benutzereingaben reagiert, Benutzeroberflächenelemente hinzufügen, aktivieren oder auch deaktivieren kann oder das jeweilige Model ändern kann. Ähnlich wie in dem Buch von Balzert H (S.67f.) beschrieben kann ein </w:t>
      </w:r>
      <w:proofErr w:type="spellStart"/>
      <w:r>
        <w:t>Presenter</w:t>
      </w:r>
      <w:proofErr w:type="spellEnd"/>
      <w:r>
        <w:t xml:space="preserve"> je nach gewünschter Aktion auch </w:t>
      </w:r>
      <w:r>
        <w:lastRenderedPageBreak/>
        <w:t xml:space="preserve">die Erzeugung weiterer </w:t>
      </w:r>
      <w:proofErr w:type="spellStart"/>
      <w:r>
        <w:t>Presenter</w:t>
      </w:r>
      <w:proofErr w:type="spellEnd"/>
      <w:r>
        <w:t xml:space="preserve"> bzw. Views und deren Verknüpfung oder das Wechseln des Models übernehmen. Die </w:t>
      </w:r>
      <w:proofErr w:type="spellStart"/>
      <w:r>
        <w:t>Datenkonsitenz</w:t>
      </w:r>
      <w:proofErr w:type="spellEnd"/>
      <w:r>
        <w:t xml:space="preserve"> der Applikation wird durch die Implementierung des Observer- Musters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Das Liga- Modell wird bei weiteren erzeugten View- </w:t>
      </w:r>
      <w:proofErr w:type="spellStart"/>
      <w:r>
        <w:t>Presneter</w:t>
      </w:r>
      <w:proofErr w:type="spellEnd"/>
      <w:r>
        <w:t xml:space="preserve"> Beziehungen jeweils als Referenz übergeben.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w:t>
      </w:r>
    </w:p>
    <w:p w14:paraId="79693730" w14:textId="42612050" w:rsidR="0080401D" w:rsidRDefault="0065784A" w:rsidP="004D21CD">
      <w:pPr>
        <w:pStyle w:val="berschrift3"/>
      </w:pPr>
      <w:bookmarkStart w:id="15" w:name="_Toc70535962"/>
      <w:r>
        <w:t xml:space="preserve">Data Access </w:t>
      </w:r>
      <w:proofErr w:type="spellStart"/>
      <w:r>
        <w:t>Object</w:t>
      </w:r>
      <w:bookmarkEnd w:id="15"/>
      <w:proofErr w:type="spellEnd"/>
    </w:p>
    <w:p w14:paraId="23216D8A" w14:textId="0D4C4DB7" w:rsidR="00CE4D48" w:rsidRPr="00CE4D48" w:rsidRDefault="00CE4D48" w:rsidP="00CE4D48">
      <w:r>
        <w:t>//Rene</w:t>
      </w:r>
    </w:p>
    <w:p w14:paraId="6CB35290" w14:textId="19ED5D22" w:rsidR="0065784A" w:rsidRDefault="0065784A" w:rsidP="004D21CD">
      <w:pPr>
        <w:pStyle w:val="berschrift3"/>
      </w:pPr>
      <w:bookmarkStart w:id="16" w:name="_Toc70535963"/>
      <w:proofErr w:type="spellStart"/>
      <w:r>
        <w:t>Object</w:t>
      </w:r>
      <w:proofErr w:type="spellEnd"/>
      <w:r>
        <w:t xml:space="preserve"> Relational Mapping</w:t>
      </w:r>
      <w:bookmarkEnd w:id="16"/>
    </w:p>
    <w:p w14:paraId="421AA0AB" w14:textId="5493DFBA" w:rsidR="00510C6D" w:rsidRPr="00510C6D" w:rsidRDefault="00CE4D48" w:rsidP="00510C6D">
      <w:r>
        <w:t>//Robin</w:t>
      </w:r>
      <w:r w:rsidR="009F43D1">
        <w:t xml:space="preserve"> + Rene</w:t>
      </w:r>
    </w:p>
    <w:p w14:paraId="3CEDB1BB" w14:textId="4D6363A9" w:rsidR="004D21CD" w:rsidRDefault="00510C6D" w:rsidP="004D21CD">
      <w:pPr>
        <w:pStyle w:val="berschrift2"/>
      </w:pPr>
      <w:bookmarkStart w:id="17" w:name="_Toc70535964"/>
      <w:r>
        <w:t>Verwendete Algorithmen</w:t>
      </w:r>
      <w:bookmarkEnd w:id="17"/>
    </w:p>
    <w:p w14:paraId="78F3273A" w14:textId="14F4C2BA" w:rsidR="005F6D9C" w:rsidRPr="005F6D9C" w:rsidRDefault="005F6D9C" w:rsidP="005F6D9C">
      <w:r>
        <w:t>//Theorie (kleiner Absatz)</w:t>
      </w:r>
    </w:p>
    <w:p w14:paraId="7816B498" w14:textId="203B8CAA" w:rsidR="00510C6D" w:rsidRDefault="00510C6D" w:rsidP="00510C6D">
      <w:pPr>
        <w:pStyle w:val="berschrift3"/>
      </w:pPr>
      <w:bookmarkStart w:id="18" w:name="_Toc70535965"/>
      <w:proofErr w:type="spellStart"/>
      <w:r>
        <w:t>Compare</w:t>
      </w:r>
      <w:bookmarkEnd w:id="18"/>
      <w:proofErr w:type="spellEnd"/>
    </w:p>
    <w:p w14:paraId="279020EA" w14:textId="6CF9A6C4" w:rsidR="000F6742" w:rsidRPr="000F6742" w:rsidRDefault="000F6742" w:rsidP="000F6742">
      <w:r>
        <w:t>//Robin</w:t>
      </w:r>
    </w:p>
    <w:p w14:paraId="15BED401" w14:textId="387FA022" w:rsidR="00510C6D" w:rsidRDefault="00510C6D" w:rsidP="00510C6D">
      <w:pPr>
        <w:pStyle w:val="berschrift3"/>
      </w:pPr>
      <w:bookmarkStart w:id="19" w:name="_Toc70535966"/>
      <w:r>
        <w:t>Copy</w:t>
      </w:r>
      <w:bookmarkEnd w:id="19"/>
    </w:p>
    <w:p w14:paraId="132F0E39" w14:textId="2DC65D6E" w:rsidR="00FA0E1E" w:rsidRPr="00FA0E1E" w:rsidRDefault="00FA0E1E" w:rsidP="00FA0E1E">
      <w:r>
        <w:t>//</w:t>
      </w:r>
      <w:r w:rsidR="00677861">
        <w:t>Otto</w:t>
      </w:r>
    </w:p>
    <w:p w14:paraId="1A35460E" w14:textId="5E4DE3C6" w:rsidR="00510C6D" w:rsidRDefault="00510C6D" w:rsidP="00510C6D">
      <w:pPr>
        <w:pStyle w:val="berschrift3"/>
      </w:pPr>
      <w:bookmarkStart w:id="20" w:name="_Toc70535967"/>
      <w:r>
        <w:t>Equals</w:t>
      </w:r>
      <w:bookmarkEnd w:id="20"/>
    </w:p>
    <w:p w14:paraId="6D2812CC" w14:textId="4690681D" w:rsidR="006C15E6" w:rsidRDefault="006C15E6" w:rsidP="006C15E6">
      <w:r>
        <w:t>//Robin</w:t>
      </w:r>
    </w:p>
    <w:p w14:paraId="2CF7053E" w14:textId="2E483933" w:rsidR="00C257DB" w:rsidRDefault="00C257DB" w:rsidP="00C257DB">
      <w:pPr>
        <w:pStyle w:val="berschrift3"/>
      </w:pPr>
      <w:bookmarkStart w:id="21" w:name="_Toc70535968"/>
      <w:r>
        <w:t>Logger</w:t>
      </w:r>
      <w:bookmarkEnd w:id="21"/>
    </w:p>
    <w:p w14:paraId="23C725F5" w14:textId="170E6536" w:rsidR="00C257DB" w:rsidRDefault="00C257DB" w:rsidP="00C257DB">
      <w:r>
        <w:t>//Rene</w:t>
      </w:r>
    </w:p>
    <w:p w14:paraId="1E4D84F0" w14:textId="41FA6C7E" w:rsidR="00912898" w:rsidRPr="00C257DB" w:rsidRDefault="00912898" w:rsidP="00C257DB">
      <w:r>
        <w:t xml:space="preserve">Beim </w:t>
      </w:r>
    </w:p>
    <w:p w14:paraId="55392A1F" w14:textId="77777777" w:rsidR="00571A94" w:rsidRDefault="00571A94" w:rsidP="00571A94">
      <w:r>
        <w:t>/////////////////////////////////////////////////////////////////////////////////////////////////////////////////////////////////////////</w:t>
      </w:r>
    </w:p>
    <w:p w14:paraId="0D11D842" w14:textId="77777777" w:rsidR="00571A94" w:rsidRDefault="00571A94" w:rsidP="00571A94">
      <w:r>
        <w:lastRenderedPageBreak/>
        <w:t xml:space="preserve">Dies geschieht über die Implementierung der </w:t>
      </w:r>
      <w:proofErr w:type="spellStart"/>
      <w:r>
        <w:t>ActionListener</w:t>
      </w:r>
      <w:proofErr w:type="spellEnd"/>
      <w:r>
        <w:t xml:space="preserve">- Schnittstelle in den jeweiligen </w:t>
      </w:r>
      <w:proofErr w:type="spellStart"/>
      <w:r>
        <w:t>Presentern</w:t>
      </w:r>
      <w:proofErr w:type="spellEnd"/>
      <w:r>
        <w:t xml:space="preserve">, welche jeweils eine </w:t>
      </w:r>
      <w:proofErr w:type="spellStart"/>
      <w:r>
        <w:t>ActionPerformed</w:t>
      </w:r>
      <w:proofErr w:type="spellEnd"/>
      <w:r>
        <w:t xml:space="preserve"> Methode überschreiben. Zwischen Views und </w:t>
      </w:r>
      <w:proofErr w:type="spellStart"/>
      <w:r>
        <w:t>Presenter</w:t>
      </w:r>
      <w:proofErr w:type="spellEnd"/>
      <w:r>
        <w:t xml:space="preserve"> existiert in der vorliegenden Applikation eine 1:1 Beziehung. Zudem bleibt der jeweiligen View dem dazugehörigen </w:t>
      </w:r>
      <w:proofErr w:type="spellStart"/>
      <w:r>
        <w:t>Presenter</w:t>
      </w:r>
      <w:proofErr w:type="spellEnd"/>
      <w:r>
        <w:t xml:space="preserve"> verborgen. Da der </w:t>
      </w:r>
      <w:proofErr w:type="spellStart"/>
      <w:r>
        <w:t>Presenter</w:t>
      </w:r>
      <w:proofErr w:type="spellEnd"/>
      <w:r>
        <w:t xml:space="preserve"> die jeweiligen Views kennt, fügt sich dieser selbst als Action- </w:t>
      </w:r>
      <w:proofErr w:type="spellStart"/>
      <w:r>
        <w:t>Listener</w:t>
      </w:r>
      <w:proofErr w:type="spellEnd"/>
      <w:r>
        <w:t xml:space="preserve"> für z.B. jeweilige Buttons oder auch Click- Ereignisse in Tabellen oder Listen hinzu. In der jeweiligen View wird jeder Button mit einem passenden </w:t>
      </w:r>
      <w:proofErr w:type="spellStart"/>
      <w:r>
        <w:t>ActionCommand</w:t>
      </w:r>
      <w:proofErr w:type="spellEnd"/>
      <w:r>
        <w:t xml:space="preserve"> versehen, welche anschließend im </w:t>
      </w:r>
      <w:proofErr w:type="spellStart"/>
      <w:r>
        <w:t>Presenter</w:t>
      </w:r>
      <w:proofErr w:type="spellEnd"/>
      <w:r>
        <w:t xml:space="preserve"> in der </w:t>
      </w:r>
      <w:proofErr w:type="spellStart"/>
      <w:r>
        <w:t>ActionPerformed</w:t>
      </w:r>
      <w:proofErr w:type="spellEnd"/>
      <w:r>
        <w:t xml:space="preserve"> Methode verarbeitet wird, um die jeweils korrekte Aktion auszuführen. Der </w:t>
      </w:r>
      <w:proofErr w:type="spellStart"/>
      <w:r>
        <w:t>Presenter</w:t>
      </w:r>
      <w:proofErr w:type="spellEnd"/>
      <w:r>
        <w:t xml:space="preserve"> übernimmt als Action- </w:t>
      </w:r>
      <w:proofErr w:type="spellStart"/>
      <w:r>
        <w:t>Listener</w:t>
      </w:r>
      <w:proofErr w:type="spellEnd"/>
      <w:r>
        <w:t xml:space="preserve"> die gesamte Steuerung der Applikation, in dem er u.a. Benutzeroberflächenelemente hinzufügen, aktivieren oder auch deaktivieren kann. Ähnlich wie in dem Buch von Balzert H (S.67f.) beschrieben kann ein </w:t>
      </w:r>
      <w:proofErr w:type="spellStart"/>
      <w:r>
        <w:t>Presenter</w:t>
      </w:r>
      <w:proofErr w:type="spellEnd"/>
      <w:r>
        <w:t xml:space="preserve"> je nach gewünschter Aktion auch die Erzeugung weiterer </w:t>
      </w:r>
      <w:proofErr w:type="spellStart"/>
      <w:r>
        <w:t>Presenter</w:t>
      </w:r>
      <w:proofErr w:type="spellEnd"/>
      <w:r>
        <w:t xml:space="preserve"> bzw. Views und deren Verknüpfung oder das Wechseln des Models übernehmen. Ein Beispiel für das Wechseln des Models in der vorliegenden Applikation ist u.a. das Umschalten der Liga (z.B. Liga 1 zu Liga 2) über Knöpfe im </w:t>
      </w:r>
      <w:proofErr w:type="spellStart"/>
      <w:r>
        <w:t>MainView</w:t>
      </w:r>
      <w:proofErr w:type="spellEnd"/>
      <w:r>
        <w:t xml:space="preserve">, welches wiederum den </w:t>
      </w:r>
      <w:proofErr w:type="spellStart"/>
      <w:r>
        <w:t>MainPresenter</w:t>
      </w:r>
      <w:proofErr w:type="spellEnd"/>
      <w:r>
        <w:t xml:space="preserve"> veranlasst das anzuzeigende Datenmodell (Liga) zu ändern, welches anschließend </w:t>
      </w:r>
      <w:proofErr w:type="gramStart"/>
      <w:r>
        <w:t>durch den jeweils ausgewählten View</w:t>
      </w:r>
      <w:proofErr w:type="gramEnd"/>
      <w:r>
        <w:t xml:space="preserve"> in der gewünschten Form (z.B. Tabelle, Spielplan, Clubs) dargestellt wird. Ein Wechsel von </w:t>
      </w:r>
      <w:proofErr w:type="spellStart"/>
      <w:r>
        <w:t>Presenter</w:t>
      </w:r>
      <w:proofErr w:type="spellEnd"/>
      <w:r>
        <w:t xml:space="preserve">- View Beziehungen liegt u.a. im </w:t>
      </w:r>
      <w:proofErr w:type="spellStart"/>
      <w:r>
        <w:t>MainPresenter</w:t>
      </w:r>
      <w:proofErr w:type="spellEnd"/>
      <w:r>
        <w:t xml:space="preserve"> vor, wenn von der Tabellen- View in den Spielplan- View gewechselt wird. Hierbei wird der View angepasst und der dazu passende </w:t>
      </w:r>
      <w:proofErr w:type="spellStart"/>
      <w:r>
        <w:t>Presenter</w:t>
      </w:r>
      <w:proofErr w:type="spellEnd"/>
      <w:r>
        <w:t xml:space="preserve"> erzeugt. In der vorliegenden Applikation wird mit einem einzigen Datenmodell (Liga) als Grundlage gearbeitet. In diesem Datenmodell sind Clubs als auch Spiele enthalten. Dieses Datenmodell wird beginnend im </w:t>
      </w:r>
      <w:proofErr w:type="spellStart"/>
      <w:r>
        <w:t>MainPresenter</w:t>
      </w:r>
      <w:proofErr w:type="spellEnd"/>
      <w:r>
        <w:t xml:space="preserve"> an die jeweiligen (Sub)- </w:t>
      </w:r>
      <w:proofErr w:type="spellStart"/>
      <w:r>
        <w:t>Presenter</w:t>
      </w:r>
      <w:proofErr w:type="spellEnd"/>
      <w:r>
        <w:t xml:space="preserve">- View- Beziehungen als Referenz weitergereicht, die ggf. vom </w:t>
      </w:r>
      <w:proofErr w:type="spellStart"/>
      <w:r>
        <w:t>MainPresenter</w:t>
      </w:r>
      <w:proofErr w:type="spellEnd"/>
      <w:r>
        <w:t xml:space="preserve"> ausgewählt bzw. angesteuert werden (z.B. </w:t>
      </w:r>
      <w:proofErr w:type="spellStart"/>
      <w:r>
        <w:t>ClubPresenter</w:t>
      </w:r>
      <w:proofErr w:type="spellEnd"/>
      <w:r>
        <w:t xml:space="preserve"> und </w:t>
      </w:r>
      <w:proofErr w:type="spellStart"/>
      <w:r>
        <w:t>ClubView</w:t>
      </w:r>
      <w:proofErr w:type="spellEnd"/>
      <w:r>
        <w:t xml:space="preserve">). Die </w:t>
      </w:r>
      <w:proofErr w:type="spellStart"/>
      <w:r>
        <w:t>Datenkonsitenz</w:t>
      </w:r>
      <w:proofErr w:type="spellEnd"/>
      <w:r>
        <w:t xml:space="preserve"> der Applikation wird durch die Implementierung des Observer- Patterns vom </w:t>
      </w:r>
      <w:proofErr w:type="spellStart"/>
      <w:r>
        <w:t>MainPresenter</w:t>
      </w:r>
      <w:proofErr w:type="spellEnd"/>
      <w:r>
        <w:t xml:space="preserve">, der jeweils als Observer bei allen Ligen hinzugefügt wird, (ähnlich wie im MVC- Pattern (siehe Balzert S.65)) gewährleistet. Jedoch werden einzelne Views nicht direkt mit dem Liga- Model als Observer verknüpft, sondern nur der </w:t>
      </w:r>
      <w:proofErr w:type="spellStart"/>
      <w:r>
        <w:t>MainPresenter</w:t>
      </w:r>
      <w:proofErr w:type="spellEnd"/>
      <w:r>
        <w:t xml:space="preserve"> dient als Observer für das Liga- Modell. Bei Änderungen des Liga- Models wird dadurch nur der </w:t>
      </w:r>
      <w:proofErr w:type="spellStart"/>
      <w:r>
        <w:t>MainPresenter</w:t>
      </w:r>
      <w:proofErr w:type="spellEnd"/>
      <w:r>
        <w:t xml:space="preserve"> benachrichtigt, der die Daten des aktuell anzuzeigenden Modells an einer Stelle aktualisiert und veranlasst </w:t>
      </w:r>
      <w:proofErr w:type="gramStart"/>
      <w:r>
        <w:t>den anzuzeigenden View</w:t>
      </w:r>
      <w:proofErr w:type="gramEnd"/>
      <w:r>
        <w:t xml:space="preserve"> neu zu zeichnen. Dieses System funktioniert über verschiedene View- </w:t>
      </w:r>
      <w:proofErr w:type="spellStart"/>
      <w:r>
        <w:t>Presenter</w:t>
      </w:r>
      <w:proofErr w:type="spellEnd"/>
      <w:r>
        <w:t xml:space="preserve">- Beziehungen hinweg. Dies ist möglich, da jeweils nur das anzuzeigende Liga- Model aktualisiert wird und kaskadierend an die bestehende View- </w:t>
      </w:r>
      <w:proofErr w:type="spellStart"/>
      <w:r>
        <w:t>Presenter</w:t>
      </w:r>
      <w:proofErr w:type="spellEnd"/>
      <w:r>
        <w:t>- Auswahl weiter gereicht wird.</w:t>
      </w:r>
    </w:p>
    <w:p w14:paraId="4F873AAA" w14:textId="6B1CC57D" w:rsidR="00CF2A3B" w:rsidRDefault="00571A94" w:rsidP="00571A94">
      <w:r>
        <w:t xml:space="preserve">Es wurde bewusst diese Art der Datenkonsistenz zwischen Model und View gewählt, da die Applikation einen komplexen Aufbau aus verschiedensten </w:t>
      </w:r>
      <w:proofErr w:type="spellStart"/>
      <w:r>
        <w:t>Presenter</w:t>
      </w:r>
      <w:proofErr w:type="spellEnd"/>
      <w:r>
        <w:t xml:space="preserve"> – View – </w:t>
      </w:r>
      <w:r>
        <w:lastRenderedPageBreak/>
        <w:t xml:space="preserve">Beziehungen aufweist, die wiederum weitere </w:t>
      </w:r>
      <w:proofErr w:type="spellStart"/>
      <w:r>
        <w:t>Presenter</w:t>
      </w:r>
      <w:proofErr w:type="spellEnd"/>
      <w:r>
        <w:t>- View – Beziehungen erzeugen können. So ist die Datenkonsistenz über alle Views zu jedem Zeitpunkt gegeben.</w:t>
      </w:r>
    </w:p>
    <w:p w14:paraId="3806D1BC" w14:textId="30C723EC" w:rsidR="00CF2A3B" w:rsidRDefault="00DA545E" w:rsidP="00DA545E">
      <w:pPr>
        <w:pStyle w:val="berschrift2"/>
      </w:pPr>
      <w:bookmarkStart w:id="22" w:name="_Toc70535969"/>
      <w:r>
        <w:t>Beispielhafte Hauptfunktion</w:t>
      </w:r>
      <w:bookmarkEnd w:id="22"/>
    </w:p>
    <w:p w14:paraId="32B48485" w14:textId="135125FF" w:rsidR="00DA545E" w:rsidRPr="00DA545E" w:rsidRDefault="00DA545E" w:rsidP="00DA545E">
      <w:r>
        <w:t>//Otto</w:t>
      </w:r>
    </w:p>
    <w:p w14:paraId="6F4026FC" w14:textId="44F05AB1" w:rsidR="005B6E20" w:rsidRDefault="007A2833">
      <w:pPr>
        <w:pStyle w:val="berschrift1"/>
        <w:ind w:hanging="432"/>
      </w:pPr>
      <w:bookmarkStart w:id="23" w:name="_Toc70535970"/>
      <w:r>
        <w:t>Grafische Benutzeroberfläche (in MVP nur der View)</w:t>
      </w:r>
      <w:bookmarkEnd w:id="23"/>
    </w:p>
    <w:p w14:paraId="54246F3A" w14:textId="77777777" w:rsidR="005B6E20" w:rsidRDefault="007A2833">
      <w:r>
        <w:t xml:space="preserve">Im </w:t>
      </w:r>
      <w:proofErr w:type="spellStart"/>
      <w:proofErr w:type="gramStart"/>
      <w:r>
        <w:t>folgenden</w:t>
      </w:r>
      <w:proofErr w:type="spellEnd"/>
      <w:proofErr w:type="gramEnd"/>
      <w:r>
        <w:t xml:space="preserve"> wird genauer auf die Gestaltungsweise der grafischen Benutzeroberfläche mit Hilfe der theoretischen Grundlagen von Frau Prof. Balzert eingegangen.</w:t>
      </w:r>
    </w:p>
    <w:p w14:paraId="14CBF105" w14:textId="77777777" w:rsidR="005B6E20" w:rsidRDefault="007A2833">
      <w:pPr>
        <w:jc w:val="left"/>
      </w:pPr>
      <w:r>
        <w:t xml:space="preserve">Die grafische Benutzeroberfläche (GUI, </w:t>
      </w:r>
      <w:proofErr w:type="spellStart"/>
      <w:r>
        <w:t>Graphical</w:t>
      </w:r>
      <w:proofErr w:type="spellEnd"/>
      <w:r>
        <w:t xml:space="preserve"> User Interface) entspricht der View- Komponente im MVC bzw. MVP- Pattern. Sie erzeugt Fenster, Menüs sowie die Dialogführung. Zu einer GUI gehören jeweils eine E/A- Komponente (Gestaltung der Information) sowie eine Dialogkomponente (Bedienungsabläufe). Diese grafische Benutzeroberfläche wird mittels eines GUI- Systems (in dem vorliegenden Anwendungsfall Windows) verwaltet. </w:t>
      </w:r>
      <w:r>
        <w:rPr>
          <w:rStyle w:val="FootnoteAnchor"/>
        </w:rPr>
        <w:footnoteReference w:id="7"/>
      </w:r>
    </w:p>
    <w:p w14:paraId="6EEA0456" w14:textId="77777777" w:rsidR="005B6E20" w:rsidRDefault="007A2833">
      <w:pPr>
        <w:pStyle w:val="SBAberschrift11"/>
        <w:numPr>
          <w:ilvl w:val="1"/>
          <w:numId w:val="14"/>
        </w:numPr>
      </w:pPr>
      <w:bookmarkStart w:id="24" w:name="_Toc70535971"/>
      <w:r>
        <w:t>Dialoge</w:t>
      </w:r>
      <w:bookmarkEnd w:id="24"/>
    </w:p>
    <w:p w14:paraId="22B547F0" w14:textId="0E41342D" w:rsidR="005B6E20" w:rsidRDefault="007A2833">
      <w:r>
        <w:t xml:space="preserve">Für die Interaktion zwischen einem Dialogsystem und einem Benutzer sowie die Erreichung eines bestimmten Zieles damit wird ein Dialog verwendet. Dabei existieren zwei Arten von Dialogen: Primär- und Sekundärdialog. Primärdialoge dienen der direkten Aufgabenerfüllung und werden bei Fertigstellung der zu bearbeitenden Aufgabe beendet. Sekundärdialoge dienen </w:t>
      </w:r>
      <w:proofErr w:type="gramStart"/>
      <w:r>
        <w:t xml:space="preserve">zum </w:t>
      </w:r>
      <w:proofErr w:type="spellStart"/>
      <w:r>
        <w:t>darstellen</w:t>
      </w:r>
      <w:proofErr w:type="spellEnd"/>
      <w:r>
        <w:t xml:space="preserve"> und anzeigen</w:t>
      </w:r>
      <w:proofErr w:type="gramEnd"/>
      <w:r>
        <w:t xml:space="preserve"> von Zusatzinformationen.</w:t>
      </w:r>
      <w:r w:rsidR="003A14D9">
        <w:t xml:space="preserve"> Dialoge können als modale</w:t>
      </w:r>
      <w:r w:rsidR="00304787">
        <w:t xml:space="preserve"> (Dialogbeendigung für Weiterarbeit in Primärdialog erforderlich)</w:t>
      </w:r>
      <w:r w:rsidR="003A14D9">
        <w:t xml:space="preserve"> oder nicht- modale Dialoge</w:t>
      </w:r>
      <w:r w:rsidR="00301F70">
        <w:t xml:space="preserve"> </w:t>
      </w:r>
      <w:r w:rsidR="00301F70">
        <w:t xml:space="preserve">Dialogbeendigung für Weiterarbeit in Primärdialog </w:t>
      </w:r>
      <w:r w:rsidR="00301F70">
        <w:t xml:space="preserve">nicht </w:t>
      </w:r>
      <w:r w:rsidR="00301F70">
        <w:t>erforderlich)</w:t>
      </w:r>
      <w:r w:rsidR="003A14D9">
        <w:t xml:space="preserve"> in Applikationen auftreten</w:t>
      </w:r>
      <w:r>
        <w:t>.</w:t>
      </w:r>
      <w:r>
        <w:rPr>
          <w:rStyle w:val="FootnoteAnchor"/>
        </w:rPr>
        <w:footnoteReference w:id="8"/>
      </w:r>
    </w:p>
    <w:p w14:paraId="1F957CDC" w14:textId="745B65E5" w:rsidR="005B6E20" w:rsidRDefault="007A2833">
      <w:r>
        <w:t xml:space="preserve">In der vorliegenden Applikation stellt das Hauptfenster (Klasse </w:t>
      </w:r>
      <w:proofErr w:type="spellStart"/>
      <w:r>
        <w:t>MainView</w:t>
      </w:r>
      <w:proofErr w:type="spellEnd"/>
      <w:r>
        <w:t xml:space="preserve">) den Primärdialog dar von welchem </w:t>
      </w:r>
      <w:proofErr w:type="gramStart"/>
      <w:r>
        <w:t>aus weitere Dialoge</w:t>
      </w:r>
      <w:proofErr w:type="gramEnd"/>
      <w:r>
        <w:t xml:space="preserve"> angesteuert bzw. erzeugt werden können. Die Applikation besitzt wenig Sekundärdialoge (z.B. Kader-View- bzw. Dialog oder auch </w:t>
      </w:r>
      <w:proofErr w:type="gramStart"/>
      <w:r>
        <w:t xml:space="preserve">den </w:t>
      </w:r>
      <w:proofErr w:type="spellStart"/>
      <w:r>
        <w:t>PlanAddGame</w:t>
      </w:r>
      <w:proofErr w:type="spellEnd"/>
      <w:r>
        <w:t>- View</w:t>
      </w:r>
      <w:proofErr w:type="gramEnd"/>
      <w:r>
        <w:t xml:space="preserve"> bzw. Dialog). Die Sekundärdialoge, die existieren sind zudem alle nicht- modal. Dies wurde gewählt, damit die </w:t>
      </w:r>
      <w:proofErr w:type="spellStart"/>
      <w:r>
        <w:t>Datenkonsitenz</w:t>
      </w:r>
      <w:proofErr w:type="spellEnd"/>
      <w:r>
        <w:t xml:space="preserve"> zu jedem Zeitpunkt der Applikation gegeben ist. So ist es z.B. nicht möglich mehrere Club-Dialoge mit jeweils einem Transaktionsdialog (</w:t>
      </w:r>
      <w:proofErr w:type="gramStart"/>
      <w:r>
        <w:t xml:space="preserve">im </w:t>
      </w:r>
      <w:proofErr w:type="spellStart"/>
      <w:r>
        <w:t>ClubEdit</w:t>
      </w:r>
      <w:proofErr w:type="spellEnd"/>
      <w:r>
        <w:t>-View</w:t>
      </w:r>
      <w:proofErr w:type="gramEnd"/>
      <w:r>
        <w:t xml:space="preserve"> bzw. Dialog) gleichzeitig zu </w:t>
      </w:r>
      <w:r>
        <w:lastRenderedPageBreak/>
        <w:t xml:space="preserve">erzeugen, was ggf. zu </w:t>
      </w:r>
      <w:proofErr w:type="spellStart"/>
      <w:r>
        <w:t>Dateninkonsitenzen</w:t>
      </w:r>
      <w:proofErr w:type="spellEnd"/>
      <w:r>
        <w:t xml:space="preserve"> bei Transaktionen führen kann die noch nicht oder nur Teilweise abgeschlossen sind, und deren Ergebnisse wiederum in anderen offenen </w:t>
      </w:r>
      <w:proofErr w:type="spellStart"/>
      <w:r>
        <w:t>ClubEdit</w:t>
      </w:r>
      <w:proofErr w:type="spellEnd"/>
      <w:r>
        <w:t>-View Dialogen verwendet werden.</w:t>
      </w:r>
    </w:p>
    <w:p w14:paraId="024187EA" w14:textId="7EFE47B6" w:rsidR="005B6E20" w:rsidRDefault="0093009B">
      <w:r>
        <w:t>Für die Bedienung der Dialoge kann eine objektorientierte</w:t>
      </w:r>
      <w:r w:rsidR="00CC563D">
        <w:t xml:space="preserve"> (</w:t>
      </w:r>
      <w:r w:rsidR="00EE46B9">
        <w:t xml:space="preserve">zuerst </w:t>
      </w:r>
      <w:r w:rsidR="00EE46B9">
        <w:t>Objektwahl</w:t>
      </w:r>
      <w:r w:rsidR="00EE46B9">
        <w:t>, anschließend Auswahl der anzuwendenden Funktion</w:t>
      </w:r>
      <w:r w:rsidR="00CC563D">
        <w:t>)</w:t>
      </w:r>
      <w:r>
        <w:t xml:space="preserve"> oder funktionsorientierte </w:t>
      </w:r>
      <w:r w:rsidR="00CC563D">
        <w:t>(</w:t>
      </w:r>
      <w:r w:rsidR="00AA7167">
        <w:t>zuerst Funktionswahl</w:t>
      </w:r>
      <w:r w:rsidR="00EE46B9">
        <w:t xml:space="preserve">, anschließend Auswahl </w:t>
      </w:r>
      <w:proofErr w:type="gramStart"/>
      <w:r w:rsidR="00AA7167">
        <w:t>zu nutzenden Objektes</w:t>
      </w:r>
      <w:proofErr w:type="gramEnd"/>
      <w:r w:rsidR="00CC563D">
        <w:t>)</w:t>
      </w:r>
      <w:r w:rsidR="00D6075D">
        <w:t xml:space="preserve"> </w:t>
      </w:r>
      <w:r>
        <w:t>Bedienungsart gewählt werden.</w:t>
      </w:r>
      <w:bookmarkStart w:id="25" w:name="_Ref70539117"/>
      <w:r w:rsidR="00FD3D8A" w:rsidRPr="00FD3D8A">
        <w:rPr>
          <w:rStyle w:val="FootnoteAnchor"/>
        </w:rPr>
        <w:t xml:space="preserve"> </w:t>
      </w:r>
      <w:bookmarkEnd w:id="25"/>
      <w:r w:rsidR="007A2833">
        <w:t>Oftmals werden in der Praxis Kombinationen aus diesen Bedienungsarten verwendet.</w:t>
      </w:r>
      <w:r w:rsidR="004B1B52">
        <w:t xml:space="preserve"> </w:t>
      </w:r>
      <w:r w:rsidR="00EA45C9">
        <w:rPr>
          <w:rStyle w:val="FootnoteAnchor"/>
        </w:rPr>
        <w:footnoteReference w:id="9"/>
      </w:r>
    </w:p>
    <w:p w14:paraId="27B5F94E" w14:textId="04AE0825" w:rsidR="00314D86" w:rsidRDefault="007A2833">
      <w:r>
        <w:t xml:space="preserve">In der vorliegenden Applikation wird beispielsweise eine objektorientierte Bedienung im </w:t>
      </w:r>
      <w:proofErr w:type="spellStart"/>
      <w:r>
        <w:t>MainView</w:t>
      </w:r>
      <w:proofErr w:type="spellEnd"/>
      <w:r>
        <w:t xml:space="preserve">- bzw. </w:t>
      </w:r>
      <w:proofErr w:type="spellStart"/>
      <w:r>
        <w:t>MainPresenter</w:t>
      </w:r>
      <w:proofErr w:type="spellEnd"/>
      <w:r>
        <w:t xml:space="preserve"> bei der Auswahl der Liga bzw. des Liga- Models (über die vorhandenen Liga 1 bis Liga 3 Buttons) gewählt. Dies wurde so umgesetzt, um die größtmögliche Flexibilität zwischen anzuzeigenden Darstellungen sowie den anzuzeigenden Daten zu realisieren. So ist außerdem eine benutzerfreundliche Bedienung gewährleistet. Eine funktionsorientierte Beziehung ist bei dem Dialog zum Hinzufügen von Spielen vorzufinden. Hierbei wird zuerst die auszuführende Funktion ausgewählt (Spiel hinzufügen), welches wiederum </w:t>
      </w:r>
      <w:proofErr w:type="gramStart"/>
      <w:r>
        <w:t>das öffnen</w:t>
      </w:r>
      <w:proofErr w:type="gramEnd"/>
      <w:r>
        <w:t xml:space="preserve"> einen neuen Sekundär-Dialoges veranlasst. In diesem Sekundär- Dialog werden anschließend die Objekte, in diesem Fall die zwei Clubs, die gegeneinander spielen, ausgewählt. Bei der Bestätigung dieses Dialogfensters, wird anschließend eine Funktion ausgeführt, die ein Spiel zwischen den ausgewählten Clubs zu dem gewünschten Datum erstellt und zu den jeweiligen Ligen hinzufügt.</w:t>
      </w:r>
    </w:p>
    <w:p w14:paraId="456339F9" w14:textId="77777777" w:rsidR="005B6E20" w:rsidRDefault="007A2833">
      <w:pPr>
        <w:pStyle w:val="SBAberschrift11"/>
        <w:numPr>
          <w:ilvl w:val="1"/>
          <w:numId w:val="15"/>
        </w:numPr>
      </w:pPr>
      <w:bookmarkStart w:id="26" w:name="_Toc70535972"/>
      <w:r>
        <w:t>Fenster</w:t>
      </w:r>
      <w:bookmarkEnd w:id="26"/>
    </w:p>
    <w:p w14:paraId="0AB3D94E" w14:textId="77777777" w:rsidR="005B6E20" w:rsidRDefault="007A2833">
      <w:r>
        <w:t>Das Fenster ist das zentrale Element der Dialoggestaltung. Unter Windows werden folgende Fenstertypen differenziert:</w:t>
      </w:r>
      <w:r>
        <w:rPr>
          <w:rStyle w:val="FootnoteAnchor"/>
        </w:rPr>
        <w:footnoteReference w:id="10"/>
      </w:r>
    </w:p>
    <w:p w14:paraId="30A442A1" w14:textId="77777777" w:rsidR="005B6E20" w:rsidRDefault="007A2833">
      <w:pPr>
        <w:pStyle w:val="Listenabsatz"/>
        <w:numPr>
          <w:ilvl w:val="0"/>
          <w:numId w:val="7"/>
        </w:numPr>
        <w:rPr>
          <w:rFonts w:ascii="Arial" w:hAnsi="Arial"/>
        </w:rPr>
      </w:pPr>
      <w:r>
        <w:rPr>
          <w:rFonts w:ascii="Arial" w:hAnsi="Arial"/>
        </w:rPr>
        <w:t>Sekundärfenster (Durchführung Sekundäraktivitäten (Sekundärdialoge), Optionseingabe)</w:t>
      </w:r>
    </w:p>
    <w:p w14:paraId="289CE44B" w14:textId="5EFDAED3" w:rsidR="005B6E20" w:rsidRDefault="007A2833" w:rsidP="00FD6383">
      <w:pPr>
        <w:pStyle w:val="Listenabsatz"/>
        <w:numPr>
          <w:ilvl w:val="0"/>
          <w:numId w:val="7"/>
        </w:numPr>
        <w:jc w:val="left"/>
        <w:rPr>
          <w:rFonts w:ascii="Arial" w:hAnsi="Arial"/>
        </w:rPr>
      </w:pPr>
      <w:r>
        <w:rPr>
          <w:rFonts w:ascii="Arial" w:hAnsi="Arial"/>
        </w:rPr>
        <w:t>Primärfenster (Durchführung Hauptaktivitäten (Primärdialoge</w:t>
      </w:r>
      <w:r w:rsidR="00281E33">
        <w:rPr>
          <w:rFonts w:ascii="Arial" w:hAnsi="Arial"/>
        </w:rPr>
        <w:t xml:space="preserve">), </w:t>
      </w:r>
      <w:r w:rsidR="00331E13">
        <w:rPr>
          <w:rFonts w:ascii="Arial" w:hAnsi="Arial"/>
        </w:rPr>
        <w:t>Anwendungsfenster)</w:t>
      </w:r>
    </w:p>
    <w:p w14:paraId="25EEE7DD" w14:textId="77777777" w:rsidR="005B6E20" w:rsidRDefault="007A2833">
      <w:r>
        <w:t xml:space="preserve">Das Anwendungsfenster, aus welchem sich heraus bei Bedarf weitere Fenster öffnen lassen können, ist das wichtigste Primärfenster. Der Arbeitsbereich, der Menübalken </w:t>
      </w:r>
      <w:r>
        <w:lastRenderedPageBreak/>
        <w:t>sowie der Titelbalken sind mindestens im Primärfenster enthalten. Bei einer Schließung des Primärfensters erfolgt außerdem das Beenden aller offenen Sekundärfenster.</w:t>
      </w:r>
      <w:r>
        <w:rPr>
          <w:rStyle w:val="FootnoteAnchor"/>
        </w:rPr>
        <w:footnoteReference w:id="11"/>
      </w:r>
    </w:p>
    <w:p w14:paraId="5941E239" w14:textId="43C02AB7" w:rsidR="005B6E20" w:rsidRDefault="007A2833">
      <w:r>
        <w:t>In der vorliegenden Applikation besteht das Primärfenster der Applikation (</w:t>
      </w:r>
      <w:proofErr w:type="spellStart"/>
      <w:r>
        <w:t>MainView</w:t>
      </w:r>
      <w:proofErr w:type="spellEnd"/>
      <w:r w:rsidR="008F21B8">
        <w:t xml:space="preserve"> realisiert durch ein </w:t>
      </w:r>
      <w:proofErr w:type="spellStart"/>
      <w:r w:rsidR="008F21B8">
        <w:t>JFrame</w:t>
      </w:r>
      <w:proofErr w:type="spellEnd"/>
      <w:r>
        <w:t xml:space="preserve">) aus einem Titelbalken (Titel: Bundesligaverwaltung), einem </w:t>
      </w:r>
      <w:proofErr w:type="gramStart"/>
      <w:r>
        <w:t>zwei reihigem</w:t>
      </w:r>
      <w:proofErr w:type="gramEnd"/>
      <w:r>
        <w:t xml:space="preserve"> Menübalken, bestehend aus den Auswahlknöpfen für Liga 1, Liga 2, Liga 3 sowie den Auswahlknöpfen für Tabelle, Spielplan und Clubs und dem Arbeitsbereich, der je nach der getroffenen Auswahl die Darstellung bzw. die anzuzeigenden Daten im Arbeitsbereich anpasst.</w:t>
      </w:r>
    </w:p>
    <w:p w14:paraId="4F9095D9" w14:textId="6A10C38F" w:rsidR="005B6E20" w:rsidRDefault="007A2833">
      <w:r>
        <w:t>Dialogfenster (</w:t>
      </w:r>
      <w:proofErr w:type="spellStart"/>
      <w:r>
        <w:t>dialog</w:t>
      </w:r>
      <w:proofErr w:type="spellEnd"/>
      <w:r>
        <w:t xml:space="preserve"> box</w:t>
      </w:r>
      <w:r w:rsidR="0075370A">
        <w:t>, Benutzereingabe meist als modaler Dialog</w:t>
      </w:r>
      <w:r>
        <w:t>) und Mitteilungsfenster (</w:t>
      </w:r>
      <w:proofErr w:type="spellStart"/>
      <w:r>
        <w:t>message</w:t>
      </w:r>
      <w:proofErr w:type="spellEnd"/>
      <w:r>
        <w:t xml:space="preserve"> box</w:t>
      </w:r>
      <w:r w:rsidR="00877CFD">
        <w:t xml:space="preserve">, nur Benutzermittelungen keine </w:t>
      </w:r>
      <w:r w:rsidR="00877CFD">
        <w:t>Interaktionselemente zur Datenselektion- oder Manipulation</w:t>
      </w:r>
      <w:r>
        <w:t>) sind u.a. verwendbare Arten von Sekundärfenster in Windows.</w:t>
      </w:r>
      <w:r>
        <w:rPr>
          <w:rStyle w:val="FootnoteAnchor"/>
        </w:rPr>
        <w:footnoteReference w:id="12"/>
      </w:r>
    </w:p>
    <w:p w14:paraId="25F68366" w14:textId="7FE847EE" w:rsidR="005B6E20" w:rsidRDefault="007A2833">
      <w:r>
        <w:t xml:space="preserve">In der vorliegenden Applikation wurden Sekundärfenster als </w:t>
      </w:r>
      <w:r w:rsidR="008B374B">
        <w:t>Dialogfenster</w:t>
      </w:r>
      <w:r>
        <w:t xml:space="preserve"> z.B. beim </w:t>
      </w:r>
      <w:proofErr w:type="spellStart"/>
      <w:r>
        <w:t>hinzufügen</w:t>
      </w:r>
      <w:proofErr w:type="spellEnd"/>
      <w:r>
        <w:t xml:space="preserve"> eines neuen Spiels zwischen zwei Teams verwendet. </w:t>
      </w:r>
      <w:r w:rsidR="001F0DED">
        <w:t xml:space="preserve">Dies wurde durch mittels der Implementierung eines </w:t>
      </w:r>
      <w:proofErr w:type="spellStart"/>
      <w:r w:rsidR="001F0DED">
        <w:t>JDialog</w:t>
      </w:r>
      <w:proofErr w:type="spellEnd"/>
      <w:r w:rsidR="001F0DED">
        <w:t xml:space="preserve"> realisiert. </w:t>
      </w:r>
      <w:r>
        <w:t xml:space="preserve">Nach vollständiger Auswahl und Eingabe aller erforderlichen Parameter werden diese überprüft. </w:t>
      </w:r>
      <w:r w:rsidR="00137B1A">
        <w:t xml:space="preserve">Je nach positiver oder negativer Überprüfung der Eingabedaten wird ein entsprechender </w:t>
      </w:r>
      <w:proofErr w:type="spellStart"/>
      <w:r w:rsidR="00137B1A">
        <w:t>MessageDialog</w:t>
      </w:r>
      <w:proofErr w:type="spellEnd"/>
      <w:r w:rsidR="00137B1A">
        <w:t xml:space="preserve"> (mittels </w:t>
      </w:r>
      <w:proofErr w:type="spellStart"/>
      <w:r w:rsidR="00137B1A">
        <w:t>JOptionPane</w:t>
      </w:r>
      <w:proofErr w:type="spellEnd"/>
      <w:r w:rsidR="00137B1A">
        <w:t xml:space="preserve">) </w:t>
      </w:r>
      <w:r w:rsidR="00137B1A">
        <w:t>mit entsprechenden Hinweisen angezeigt.</w:t>
      </w:r>
    </w:p>
    <w:p w14:paraId="7D1B96C0" w14:textId="77777777" w:rsidR="005B6E20" w:rsidRDefault="007A2833">
      <w:pPr>
        <w:pStyle w:val="SBAberschrift11"/>
        <w:numPr>
          <w:ilvl w:val="1"/>
          <w:numId w:val="16"/>
        </w:numPr>
      </w:pPr>
      <w:bookmarkStart w:id="27" w:name="_Toc70535973"/>
      <w:r>
        <w:t>Menüs</w:t>
      </w:r>
      <w:bookmarkEnd w:id="27"/>
    </w:p>
    <w:p w14:paraId="2CB29408" w14:textId="62EE9F6B" w:rsidR="005B6E20" w:rsidRDefault="007A2833">
      <w:r>
        <w:t xml:space="preserve">Eine übersichtliche und zumeist vorbestimmte Auswahl von Menüoptionen sind häufig Bestandteile von Menüs. Menüs können als Aktionsmenü (Verzweigung in andere Menüs oder Auslösen von Anwendungsfunktionen) oder als Eigenschaftsmenü (Einstellung von Parametern </w:t>
      </w:r>
      <w:proofErr w:type="gramStart"/>
      <w:r>
        <w:t>zum Beeinflussung</w:t>
      </w:r>
      <w:proofErr w:type="gramEnd"/>
      <w:r>
        <w:t xml:space="preserve"> des Verhaltens der Anwendung, auch mehr Selektion möglich) in Applikationen vorkommen.</w:t>
      </w:r>
      <w:bookmarkStart w:id="28" w:name="_Ref69998764"/>
      <w:bookmarkEnd w:id="28"/>
      <w:r>
        <w:rPr>
          <w:rStyle w:val="FootnoteAnchor"/>
        </w:rPr>
        <w:footnoteReference w:id="13"/>
      </w:r>
    </w:p>
    <w:p w14:paraId="59E5B5D8" w14:textId="36B9E37F" w:rsidR="005B6E20" w:rsidRDefault="007A2833">
      <w:r>
        <w:t>Es gibt u.a. folgende Menüarten:</w:t>
      </w:r>
      <w:r w:rsidR="000853E4">
        <w:t xml:space="preserve"> </w:t>
      </w:r>
      <w:r w:rsidR="000853E4">
        <w:rPr>
          <w:rStyle w:val="Funotenzeichen"/>
        </w:rPr>
        <w:footnoteReference w:id="14"/>
      </w:r>
    </w:p>
    <w:p w14:paraId="5C7E0F7C" w14:textId="77777777" w:rsidR="005B6E20" w:rsidRDefault="007A2833">
      <w:pPr>
        <w:pStyle w:val="Listenabsatz"/>
        <w:numPr>
          <w:ilvl w:val="0"/>
          <w:numId w:val="8"/>
        </w:numPr>
        <w:rPr>
          <w:rFonts w:ascii="Arial" w:hAnsi="Arial"/>
        </w:rPr>
      </w:pPr>
      <w:r>
        <w:rPr>
          <w:rFonts w:ascii="Arial" w:hAnsi="Arial"/>
        </w:rPr>
        <w:t xml:space="preserve">Menübalken (besitzt alle Menütitel, ist immer sichtbar, Anwendungsfenster hat immer einen Menübalken, Menübalken sind nicht in Dialog- oder Mitteilungsfenster vorhanden, Menübalken in Unterfenster möglich, falls </w:t>
      </w:r>
      <w:r>
        <w:rPr>
          <w:rFonts w:ascii="Arial" w:hAnsi="Arial"/>
        </w:rPr>
        <w:lastRenderedPageBreak/>
        <w:t>Unterfenster keine eigenen Menübalken, gilt der Menübalken des Anwendungsfensters)</w:t>
      </w:r>
    </w:p>
    <w:p w14:paraId="6B24F717" w14:textId="77777777" w:rsidR="005B6E20" w:rsidRDefault="007A2833">
      <w:pPr>
        <w:pStyle w:val="Listenabsatz"/>
        <w:numPr>
          <w:ilvl w:val="0"/>
          <w:numId w:val="8"/>
        </w:numPr>
        <w:rPr>
          <w:rFonts w:ascii="Arial" w:hAnsi="Arial"/>
        </w:rPr>
      </w:pPr>
      <w:r>
        <w:rPr>
          <w:rFonts w:ascii="Arial" w:hAnsi="Arial"/>
        </w:rPr>
        <w:t>Pop-up Menüs (wird an aktueller Mauszeigerposition erzeugt, Bezugspunkt ist Objekt, auf das es aktiviert wird, nur sichtbar, wenn geöffnet, Menüoptionen gelten nur für selektiertes Objekt)</w:t>
      </w:r>
    </w:p>
    <w:p w14:paraId="04280E8B" w14:textId="15FCE572" w:rsidR="005B6E20" w:rsidRDefault="007A2833">
      <w:r>
        <w:t>In der vorliegenden Applikation wurde auf klassische Menüleiste, wie in den meisten Windows- Applikationen vorzufinden ist verzichtet. Stattdessen wurden beispielsweise im Hauptfenster (</w:t>
      </w:r>
      <w:proofErr w:type="spellStart"/>
      <w:r>
        <w:t>MainView</w:t>
      </w:r>
      <w:proofErr w:type="spellEnd"/>
      <w:r>
        <w:t>) zwei Menüreihen zur Auswahl der anzuzeigenden Daten (über Liga 1 bis Liga 3 selektierbar) und der passenden Ansicht (Tabelle, Spielplan, Clubs) zu den Daten genutzt. Dies ermöglicht sowohl eine große Flexibilität in der Auswahl als auch eine einfache Bedienung</w:t>
      </w:r>
      <w:r w:rsidR="000D53B8">
        <w:t>.</w:t>
      </w:r>
      <w:r w:rsidR="00206F1F">
        <w:t xml:space="preserve"> Pop-up Menüs wurden in der Applikation beispielsweise beim Bearbeiten oder Löschen Clubs oder Spielern verwendet. </w:t>
      </w:r>
    </w:p>
    <w:p w14:paraId="0FC28E3D" w14:textId="77777777" w:rsidR="005B6E20" w:rsidRDefault="007A2833">
      <w:pPr>
        <w:pStyle w:val="SBAberschrift11"/>
        <w:numPr>
          <w:ilvl w:val="1"/>
          <w:numId w:val="17"/>
        </w:numPr>
      </w:pPr>
      <w:bookmarkStart w:id="29" w:name="_Toc70535974"/>
      <w:r>
        <w:t>Spezielle Designelemente in der vorliegenden Applikation</w:t>
      </w:r>
      <w:bookmarkEnd w:id="29"/>
    </w:p>
    <w:p w14:paraId="19866BC7" w14:textId="77777777" w:rsidR="003B6224" w:rsidRDefault="003B6224" w:rsidP="003B6224">
      <w:pPr>
        <w:tabs>
          <w:tab w:val="left" w:pos="708"/>
          <w:tab w:val="center" w:pos="4252"/>
        </w:tabs>
      </w:pPr>
      <w:r>
        <w:t>In jedem GUI- System stehen verschiedene Elemente zur Interaktion mit bzw. Steuerung der Applikation bereit. Dabei können diese Elemente bzgl. ihres Aussehens und ggf. bzgl. ihrer Funktionsweise vom jeweiligen Betriebssystem abhängig sein, auf welchem die Applikation ausgeführt wird.</w:t>
      </w:r>
      <w:r>
        <w:rPr>
          <w:rStyle w:val="Funotenzeichen"/>
        </w:rPr>
        <w:footnoteReference w:id="15"/>
      </w:r>
    </w:p>
    <w:p w14:paraId="54E16D63" w14:textId="77777777" w:rsidR="003B6224" w:rsidRDefault="003B6224" w:rsidP="003B6224">
      <w:r>
        <w:t xml:space="preserve">Im Folgenden wird auf eine Auswahl eingesetzter grafischer Interaktionselemente genauer eingegangen, die in der vorliegenden Applikation (laufend unter dem Betriebssystem Microsoft Windows) verwendet wurden. </w:t>
      </w:r>
    </w:p>
    <w:p w14:paraId="672E535E" w14:textId="77777777" w:rsidR="003B6224" w:rsidRDefault="003B6224" w:rsidP="003B6224">
      <w:r w:rsidRPr="00077286">
        <w:rPr>
          <w:b/>
          <w:bCs/>
        </w:rPr>
        <w:t>Tabellen bzw. Listenelemente</w:t>
      </w:r>
      <w:r>
        <w:t xml:space="preserve"> stellen Erweiterungen eines Listenfeldes (</w:t>
      </w:r>
      <w:proofErr w:type="spellStart"/>
      <w:r>
        <w:t>list</w:t>
      </w:r>
      <w:proofErr w:type="spellEnd"/>
      <w:r>
        <w:t xml:space="preserve"> box) dar. Für die Darstellung der Daten in der Tabellenform existieren verschiedene Darstellungsvarianten:</w:t>
      </w:r>
      <w:bookmarkStart w:id="30" w:name="_Ref70263053"/>
      <w:r>
        <w:rPr>
          <w:rStyle w:val="Funotenzeichen"/>
        </w:rPr>
        <w:footnoteReference w:id="16"/>
      </w:r>
      <w:bookmarkEnd w:id="30"/>
    </w:p>
    <w:p w14:paraId="77412645" w14:textId="77777777" w:rsidR="003B6224" w:rsidRDefault="003B6224" w:rsidP="003B6224">
      <w:pPr>
        <w:pStyle w:val="Listenabsatz"/>
        <w:numPr>
          <w:ilvl w:val="0"/>
          <w:numId w:val="18"/>
        </w:numPr>
        <w:suppressAutoHyphens w:val="0"/>
      </w:pPr>
      <w:r>
        <w:t>beliebige Positionierung von (Mini)-Piktogramm mit Beschriftung im Listenelemente</w:t>
      </w:r>
    </w:p>
    <w:p w14:paraId="19661F34" w14:textId="77777777" w:rsidR="003B6224" w:rsidRDefault="003B6224" w:rsidP="003B6224">
      <w:pPr>
        <w:pStyle w:val="Listenabsatz"/>
        <w:numPr>
          <w:ilvl w:val="0"/>
          <w:numId w:val="18"/>
        </w:numPr>
        <w:suppressAutoHyphens w:val="0"/>
      </w:pPr>
      <w:r>
        <w:t>jeder Eintrag in Liste bestehend aus Beschriftung und Minipiktogramm spaltenweise sortiert</w:t>
      </w:r>
    </w:p>
    <w:p w14:paraId="7DC7C45C" w14:textId="77777777" w:rsidR="003B6224" w:rsidRDefault="003B6224" w:rsidP="003B6224">
      <w:pPr>
        <w:pStyle w:val="Listenabsatz"/>
        <w:numPr>
          <w:ilvl w:val="0"/>
          <w:numId w:val="18"/>
        </w:numPr>
        <w:suppressAutoHyphens w:val="0"/>
      </w:pPr>
      <w:r>
        <w:t>Report (pro Zeile ein Eintrag, jeder Eintrag bestehend aus mehreren Spalten, Spaltenbreite anpassbar)</w:t>
      </w:r>
    </w:p>
    <w:p w14:paraId="73C4FFA5" w14:textId="77777777" w:rsidR="003B6224" w:rsidRDefault="003B6224" w:rsidP="003B6224">
      <w:r>
        <w:t xml:space="preserve">Da die vorliegende Applikation mit Java programmiert wurde, wurde für die Darstellung von Tabellen (z.B. im </w:t>
      </w:r>
      <w:proofErr w:type="spellStart"/>
      <w:r>
        <w:t>TableView</w:t>
      </w:r>
      <w:proofErr w:type="spellEnd"/>
      <w:r>
        <w:t xml:space="preserve"> oder in der Spiel- Historie) </w:t>
      </w:r>
      <w:proofErr w:type="gramStart"/>
      <w:r>
        <w:t>die Java</w:t>
      </w:r>
      <w:proofErr w:type="gramEnd"/>
      <w:r>
        <w:t xml:space="preserve"> eigene </w:t>
      </w:r>
      <w:proofErr w:type="spellStart"/>
      <w:r>
        <w:t>JTable</w:t>
      </w:r>
      <w:proofErr w:type="spellEnd"/>
      <w:r>
        <w:t xml:space="preserve"> gewählt. Diese stellt die Daten in der Form des oben beschriebenen Reportes dar. Damit die Daten korrekt dargestellt werden, benötigt die </w:t>
      </w:r>
      <w:proofErr w:type="spellStart"/>
      <w:r>
        <w:t>JTable</w:t>
      </w:r>
      <w:proofErr w:type="spellEnd"/>
      <w:r>
        <w:t xml:space="preserve"> ein eigenes Model, welches die Tabellenstruktur (Spaltenbeschriftung und ggf. Zeilen) vorgibt. Die Tabellenmodelle </w:t>
      </w:r>
      <w:r>
        <w:lastRenderedPageBreak/>
        <w:t xml:space="preserve">für die verwendeten </w:t>
      </w:r>
      <w:proofErr w:type="spellStart"/>
      <w:r>
        <w:t>JTable</w:t>
      </w:r>
      <w:proofErr w:type="spellEnd"/>
      <w:r>
        <w:t xml:space="preserve"> in der vorliegenden Applikation wurden in den jeweiligen View- Klassen mit den gewünschten Spalten initialisiert. Die Befüllung der jeweiligen Tabelle mit den anzuzeigenden Daten erfolgt durch den entsprechenden Controller, der für den jeweiligen View verantwortlich ist, in welchem sich die Tabelle befindet. In der vorliegenden Applikation sind alle vorhanden Tabellen spaltenweise sortierbar, jedoch ist keine Tabelle an sich editierbar. Die Möglichkeit der Veränderung von Daten direkt in der Tabelle wurde deaktiviert, um die Daten zwischen dem Model und der jeweiligen View, die die Tabelle </w:t>
      </w:r>
      <w:proofErr w:type="gramStart"/>
      <w:r>
        <w:t>anzeigt</w:t>
      </w:r>
      <w:proofErr w:type="gramEnd"/>
      <w:r>
        <w:t xml:space="preserve"> konsistent zu halten. In einige Tabellen z.B. im </w:t>
      </w:r>
      <w:proofErr w:type="spellStart"/>
      <w:r>
        <w:t>ClubView</w:t>
      </w:r>
      <w:proofErr w:type="spellEnd"/>
      <w:r>
        <w:t xml:space="preserve"> oder im </w:t>
      </w:r>
      <w:proofErr w:type="spellStart"/>
      <w:r>
        <w:t>KaderView</w:t>
      </w:r>
      <w:proofErr w:type="spellEnd"/>
      <w:r>
        <w:t xml:space="preserve"> sind Zeilen bzw. Spalten selektierbar und über Pop-Up Menüs editierbar. Diese Möglichkeit, wurde bewusst nur in diesen Views bzw. Tabellen gewählt, da die </w:t>
      </w:r>
      <w:proofErr w:type="spellStart"/>
      <w:r>
        <w:t>JTables</w:t>
      </w:r>
      <w:proofErr w:type="spellEnd"/>
      <w:r>
        <w:t xml:space="preserve"> zum Anzeigen der allgemeinen Bundesligatabelle bzw. der Spielhistorie nicht verändert werden dürfen, da sie nur bereits feststehende bzw. verarbeitete Informationen anzeigen.</w:t>
      </w:r>
    </w:p>
    <w:p w14:paraId="67905174" w14:textId="65EFDF02" w:rsidR="003B6224" w:rsidRDefault="003B6224" w:rsidP="003B6224">
      <w:pPr>
        <w:rPr>
          <w:vertAlign w:val="superscript"/>
        </w:rPr>
      </w:pPr>
      <w:r>
        <w:t xml:space="preserve">Eine platzsparende Variante der Liste ist das </w:t>
      </w:r>
      <w:r w:rsidRPr="000728BB">
        <w:rPr>
          <w:b/>
          <w:bCs/>
        </w:rPr>
        <w:t>Dropdown- Listenfeld</w:t>
      </w:r>
      <w:r>
        <w:t xml:space="preserve"> bzw. die Klappliste, bei welcher ein Aufklappen der Liste vor der Selektion eines Listenelementes notwendig ist. Nach der Selektion ist die Liste wieder unsichtbar und das selektierte Element wird permanent angezeigt. Dabei ist eine Überdeckung anderer Interaktionselemente durch die aufgeklappte Liste möglich. Für die Gestaltung eines Dropdown- Listenfeldes gelten die Regeln eines Listenfeldes, zusätzlich kann aufgrund des ähnliches Aufbaus ein Textfeld mit dem Dropdown- Listenfeld kombiniert werden und es kann eine Vorauswahl in dem Drop- Down Listenfeld getroffen werden.</w:t>
      </w:r>
      <w:r w:rsidRPr="00F33A08">
        <w:rPr>
          <w:vertAlign w:val="superscript"/>
        </w:rPr>
        <w:fldChar w:fldCharType="begin"/>
      </w:r>
      <w:r w:rsidRPr="00F33A08">
        <w:rPr>
          <w:vertAlign w:val="superscript"/>
        </w:rPr>
        <w:instrText xml:space="preserve"> NOTEREF _Ref70263053 \h </w:instrText>
      </w:r>
      <w:r>
        <w:rPr>
          <w:vertAlign w:val="superscript"/>
        </w:rPr>
        <w:instrText xml:space="preserve"> \* MERGEFORMAT </w:instrText>
      </w:r>
      <w:r w:rsidRPr="00F33A08">
        <w:rPr>
          <w:vertAlign w:val="superscript"/>
        </w:rPr>
      </w:r>
      <w:r w:rsidRPr="00F33A08">
        <w:rPr>
          <w:vertAlign w:val="superscript"/>
        </w:rPr>
        <w:fldChar w:fldCharType="separate"/>
      </w:r>
      <w:r w:rsidR="00146BEB">
        <w:rPr>
          <w:vertAlign w:val="superscript"/>
        </w:rPr>
        <w:t>15</w:t>
      </w:r>
      <w:r w:rsidRPr="00F33A08">
        <w:rPr>
          <w:vertAlign w:val="superscript"/>
        </w:rPr>
        <w:fldChar w:fldCharType="end"/>
      </w:r>
    </w:p>
    <w:p w14:paraId="2691BA5D" w14:textId="77777777" w:rsidR="003B6224" w:rsidRDefault="003B6224" w:rsidP="003B6224">
      <w:r>
        <w:t xml:space="preserve">In der vorliegenden Applikation wurden Dropdown- Listenfelder in Form von </w:t>
      </w:r>
      <w:proofErr w:type="spellStart"/>
      <w:r>
        <w:t>JComboBoxen</w:t>
      </w:r>
      <w:proofErr w:type="spellEnd"/>
      <w:r>
        <w:t xml:space="preserve"> beispielsweise beim Ersteller neuer Spiele im </w:t>
      </w:r>
      <w:proofErr w:type="spellStart"/>
      <w:r>
        <w:t>PlanAddGameView</w:t>
      </w:r>
      <w:proofErr w:type="spellEnd"/>
      <w:r>
        <w:t xml:space="preserve"> verwendet. Hierbei ist sowohl die auswählbare Liga als auch das jeweils auswählbare Team über </w:t>
      </w:r>
      <w:proofErr w:type="spellStart"/>
      <w:r>
        <w:t>JComboBoxen</w:t>
      </w:r>
      <w:proofErr w:type="spellEnd"/>
      <w:r>
        <w:t xml:space="preserve"> realisiert. Die jeweils selektierbaren Teams richten sich dabei nach der ausgewählten Liga. Diese Interaktionselemente wurde an dieser Stelle bewusst gewählt, um den Benutzer, durch vorgegebene Auswahlmöglichkeiten in den </w:t>
      </w:r>
      <w:proofErr w:type="spellStart"/>
      <w:r>
        <w:t>JComboBoxen</w:t>
      </w:r>
      <w:proofErr w:type="spellEnd"/>
      <w:r>
        <w:t xml:space="preserve"> eine einfache Bedienung der Applikation zu ermöglich und zu gleich die Wahrscheinlichkeit für fehlerhafte Benutzereingaben, die z.B. durch einen direkten Input durch Textfelder entstehen könnten, zu reduzieren. </w:t>
      </w:r>
    </w:p>
    <w:p w14:paraId="5C060EE2" w14:textId="6B732245" w:rsidR="005B6E20" w:rsidRDefault="00001F2F" w:rsidP="00001F2F">
      <w:pPr>
        <w:pStyle w:val="berschrift1"/>
      </w:pPr>
      <w:bookmarkStart w:id="31" w:name="_Toc70535975"/>
      <w:r>
        <w:t>Schluss</w:t>
      </w:r>
      <w:bookmarkEnd w:id="31"/>
    </w:p>
    <w:p w14:paraId="3AF69F23" w14:textId="1320761E" w:rsidR="0035202F" w:rsidRPr="0035202F" w:rsidRDefault="0035202F" w:rsidP="0035202F">
      <w:r>
        <w:t>//Robin</w:t>
      </w:r>
    </w:p>
    <w:p w14:paraId="6F75CA7E" w14:textId="77777777" w:rsidR="005B6E20" w:rsidRDefault="005B6E20"/>
    <w:p w14:paraId="14E62E2D" w14:textId="77777777" w:rsidR="005B6E20" w:rsidRDefault="005B6E20"/>
    <w:p w14:paraId="5D862520" w14:textId="77777777" w:rsidR="005B6E20" w:rsidRDefault="005B6E20"/>
    <w:p w14:paraId="7E4B1FFA" w14:textId="77777777" w:rsidR="005B6E20" w:rsidRDefault="005B6E20"/>
    <w:p w14:paraId="2316B47B" w14:textId="77777777" w:rsidR="005B6E20" w:rsidRDefault="005B6E20"/>
    <w:p w14:paraId="3916937F" w14:textId="77777777" w:rsidR="005B6E20" w:rsidRDefault="005B6E20"/>
    <w:p w14:paraId="32254D8C" w14:textId="77777777" w:rsidR="005B6E20" w:rsidRDefault="005B6E20"/>
    <w:p w14:paraId="5C1CC89A" w14:textId="77777777" w:rsidR="005B6E20" w:rsidRDefault="007A2833">
      <w:r>
        <w:t>//bei uns erklären: wir nutzen für uns eine Kombination aus MVC und MVP</w:t>
      </w:r>
      <w:r>
        <w:rPr>
          <w:rFonts w:eastAsia="Wingdings" w:cs="Wingdings"/>
        </w:rPr>
        <w:t></w:t>
      </w:r>
      <w:r>
        <w:t xml:space="preserve"> wir nutzen die strikte Trennung von Model und View aus dem MVP Pattern, jedoch die Verarbeitung von Benutzereingaben, die durch den </w:t>
      </w:r>
      <w:proofErr w:type="spellStart"/>
      <w:proofErr w:type="gramStart"/>
      <w:r>
        <w:t>Presenter</w:t>
      </w:r>
      <w:proofErr w:type="spellEnd"/>
      <w:r>
        <w:t xml:space="preserve">  </w:t>
      </w:r>
      <w:proofErr w:type="spellStart"/>
      <w:r>
        <w:t>geschenen</w:t>
      </w:r>
      <w:proofErr w:type="spellEnd"/>
      <w:proofErr w:type="gramEnd"/>
      <w:r>
        <w:t xml:space="preserve"> aus dem MVC Pattern</w:t>
      </w:r>
      <w:bookmarkStart w:id="32" w:name="_Vorstellung_des_Unternehmens"/>
      <w:bookmarkEnd w:id="32"/>
      <w:r>
        <w:t xml:space="preserve"> </w:t>
      </w:r>
      <w:r>
        <w:rPr>
          <w:rFonts w:eastAsia="Wingdings" w:cs="Wingdings"/>
        </w:rPr>
        <w:t></w:t>
      </w:r>
      <w:r>
        <w:t xml:space="preserve"> für die </w:t>
      </w:r>
      <w:proofErr w:type="spellStart"/>
      <w:r>
        <w:t>Datenkonsitenz</w:t>
      </w:r>
      <w:proofErr w:type="spellEnd"/>
      <w:r>
        <w:t xml:space="preserve"> nutzen wir das </w:t>
      </w:r>
      <w:proofErr w:type="spellStart"/>
      <w:r>
        <w:t>Observerpattern</w:t>
      </w:r>
      <w:proofErr w:type="spellEnd"/>
      <w:r>
        <w:t xml:space="preserve"> (</w:t>
      </w:r>
      <w:proofErr w:type="spellStart"/>
      <w:r>
        <w:t>MainPresenter</w:t>
      </w:r>
      <w:proofErr w:type="spellEnd"/>
      <w:r>
        <w:t xml:space="preserve"> registriert sich beim </w:t>
      </w:r>
      <w:proofErr w:type="spellStart"/>
      <w:r>
        <w:t>LigaModel</w:t>
      </w:r>
      <w:proofErr w:type="spellEnd"/>
      <w:r>
        <w:t xml:space="preserve"> </w:t>
      </w:r>
      <w:r>
        <w:rPr>
          <w:rFonts w:eastAsia="Wingdings" w:cs="Wingdings"/>
        </w:rPr>
        <w:t></w:t>
      </w:r>
      <w:r>
        <w:t xml:space="preserve"> ist das Hauptmodel an Liga ist alles dran) </w:t>
      </w:r>
      <w:r>
        <w:rPr>
          <w:rFonts w:eastAsia="Wingdings" w:cs="Wingdings"/>
        </w:rPr>
        <w:t></w:t>
      </w:r>
      <w:r>
        <w:t xml:space="preserve"> Quelle die die Anwendung des Observer Patterns im MVC Bereich beschreibt</w:t>
      </w:r>
    </w:p>
    <w:p w14:paraId="5748A67E" w14:textId="77777777" w:rsidR="005B6E20" w:rsidRDefault="007A2833">
      <w:r>
        <w:rPr>
          <w:rFonts w:eastAsia="Wingdings" w:cs="Wingdings"/>
        </w:rPr>
        <w:t></w:t>
      </w:r>
      <w:r>
        <w:t xml:space="preserve"> Ziel: keine Beziehung zwischen Model und View &amp; App- Weite </w:t>
      </w:r>
      <w:proofErr w:type="spellStart"/>
      <w:r>
        <w:t>Datenkonsitenz</w:t>
      </w:r>
      <w:proofErr w:type="spellEnd"/>
      <w:r>
        <w:t xml:space="preserve"> über mehrere View- </w:t>
      </w:r>
      <w:proofErr w:type="spellStart"/>
      <w:r>
        <w:t>Presenter</w:t>
      </w:r>
      <w:proofErr w:type="spellEnd"/>
      <w:r>
        <w:t xml:space="preserve">- Beziehung durch ein einheitliches Hauptmodels (durch Aktualisierung des </w:t>
      </w:r>
      <w:proofErr w:type="spellStart"/>
      <w:r>
        <w:t>MainPresenters</w:t>
      </w:r>
      <w:proofErr w:type="spellEnd"/>
      <w:r>
        <w:t xml:space="preserve"> bei Änderung des Liga Models)</w:t>
      </w:r>
    </w:p>
    <w:p w14:paraId="192814DB" w14:textId="77777777" w:rsidR="005B6E20" w:rsidRDefault="007A2833">
      <w:r>
        <w:rPr>
          <w:rFonts w:eastAsia="Wingdings" w:cs="Wingdings"/>
        </w:rPr>
        <w:t></w:t>
      </w:r>
      <w:r>
        <w:t xml:space="preserve"> warum geben wir wie was mit </w:t>
      </w:r>
      <w:r>
        <w:rPr>
          <w:rFonts w:eastAsia="Wingdings" w:cs="Wingdings"/>
        </w:rPr>
        <w:t></w:t>
      </w:r>
      <w:r>
        <w:t xml:space="preserve"> manche Fenster Dialoge </w:t>
      </w:r>
      <w:r>
        <w:rPr>
          <w:rFonts w:eastAsia="Wingdings" w:cs="Wingdings"/>
        </w:rPr>
        <w:t></w:t>
      </w:r>
      <w:r>
        <w:t xml:space="preserve"> brauchen ein Vater Fenster </w:t>
      </w:r>
      <w:r>
        <w:rPr>
          <w:rFonts w:eastAsia="Wingdings" w:cs="Wingdings"/>
        </w:rPr>
        <w:t></w:t>
      </w:r>
      <w:r>
        <w:t xml:space="preserve"> Hauptinstanz die Alles Kontrolliert: </w:t>
      </w:r>
      <w:proofErr w:type="spellStart"/>
      <w:r>
        <w:t>MainPresenter</w:t>
      </w:r>
      <w:proofErr w:type="spellEnd"/>
      <w:r>
        <w:t xml:space="preserve"> </w:t>
      </w:r>
      <w:r>
        <w:rPr>
          <w:rFonts w:eastAsia="Wingdings" w:cs="Wingdings"/>
        </w:rPr>
        <w:t></w:t>
      </w:r>
      <w:r>
        <w:t xml:space="preserve"> hier allgemeine Anzeige im </w:t>
      </w:r>
      <w:proofErr w:type="spellStart"/>
      <w:r>
        <w:t>Hauptfenter</w:t>
      </w:r>
      <w:proofErr w:type="spellEnd"/>
      <w:r>
        <w:t xml:space="preserve"> (und damit auch weitere </w:t>
      </w:r>
      <w:proofErr w:type="spellStart"/>
      <w:r>
        <w:t>Intialisierung</w:t>
      </w:r>
      <w:proofErr w:type="spellEnd"/>
      <w:r>
        <w:t xml:space="preserve"> von View- </w:t>
      </w:r>
      <w:proofErr w:type="spellStart"/>
      <w:r>
        <w:t>Presenter</w:t>
      </w:r>
      <w:proofErr w:type="spellEnd"/>
      <w:r>
        <w:t xml:space="preserve"> Beziehungen) </w:t>
      </w:r>
      <w:r>
        <w:rPr>
          <w:rFonts w:eastAsia="Wingdings" w:cs="Wingdings"/>
        </w:rPr>
        <w:t></w:t>
      </w:r>
      <w:r>
        <w:t xml:space="preserve"> &amp; Aktualisierung der Daten über das Observer </w:t>
      </w:r>
      <w:proofErr w:type="spellStart"/>
      <w:r>
        <w:t>pattern</w:t>
      </w:r>
      <w:proofErr w:type="spellEnd"/>
      <w:r>
        <w:t xml:space="preserve"> </w:t>
      </w:r>
      <w:r>
        <w:rPr>
          <w:rFonts w:eastAsia="Wingdings" w:cs="Wingdings"/>
        </w:rPr>
        <w:t></w:t>
      </w:r>
      <w:r>
        <w:t xml:space="preserve"> </w:t>
      </w:r>
      <w:proofErr w:type="spellStart"/>
      <w:r>
        <w:t>app</w:t>
      </w:r>
      <w:proofErr w:type="spellEnd"/>
      <w:r>
        <w:t xml:space="preserve"> Funktioniert und weitere Fenster bleiben offen und nur Datenaktualisierung (Bsp.: Hinzufügen von Spielern (im </w:t>
      </w:r>
      <w:proofErr w:type="spellStart"/>
      <w:r>
        <w:t>ClubView</w:t>
      </w:r>
      <w:proofErr w:type="spellEnd"/>
      <w:r>
        <w:t xml:space="preserve">), weil wir bei Aktualisierung im </w:t>
      </w:r>
      <w:proofErr w:type="spellStart"/>
      <w:r>
        <w:t>MainPresenter</w:t>
      </w:r>
      <w:proofErr w:type="spellEnd"/>
      <w:r>
        <w:t xml:space="preserve"> nicht dessen Zustand ändern d.h. alle offenen </w:t>
      </w:r>
      <w:proofErr w:type="spellStart"/>
      <w:r>
        <w:t>Presnter</w:t>
      </w:r>
      <w:proofErr w:type="spellEnd"/>
      <w:r>
        <w:t xml:space="preserve">- View Beziehungen, die durch den </w:t>
      </w:r>
      <w:proofErr w:type="spellStart"/>
      <w:r>
        <w:t>MainPresenter</w:t>
      </w:r>
      <w:proofErr w:type="spellEnd"/>
      <w:r>
        <w:t xml:space="preserve"> </w:t>
      </w:r>
      <w:proofErr w:type="spellStart"/>
      <w:r>
        <w:t>initlaiisert</w:t>
      </w:r>
      <w:proofErr w:type="spellEnd"/>
      <w:r>
        <w:t xml:space="preserve"> wurden bleiben so bestehen </w:t>
      </w:r>
      <w:r>
        <w:rPr>
          <w:rFonts w:eastAsia="Wingdings" w:cs="Wingdings"/>
        </w:rPr>
        <w:t></w:t>
      </w:r>
      <w:r>
        <w:t xml:space="preserve"> das gleiche gilt auch für alle nachfolgenden </w:t>
      </w:r>
      <w:proofErr w:type="spellStart"/>
      <w:r>
        <w:t>Presenter</w:t>
      </w:r>
      <w:proofErr w:type="spellEnd"/>
      <w:r>
        <w:t xml:space="preserve">- View Beziehungen </w:t>
      </w:r>
      <w:r>
        <w:rPr>
          <w:rFonts w:eastAsia="Wingdings" w:cs="Wingdings"/>
        </w:rPr>
        <w:t></w:t>
      </w:r>
      <w:r>
        <w:t xml:space="preserve"> sinnvoll wegen der </w:t>
      </w:r>
      <w:proofErr w:type="spellStart"/>
      <w:r>
        <w:t>Komplexittät</w:t>
      </w:r>
      <w:proofErr w:type="spellEnd"/>
      <w:r>
        <w:t xml:space="preserve"> der Applikation (</w:t>
      </w:r>
      <w:proofErr w:type="spellStart"/>
      <w:r>
        <w:t>models</w:t>
      </w:r>
      <w:proofErr w:type="spellEnd"/>
      <w:r>
        <w:t xml:space="preserve"> können von mehreren Controllern aktualisiert werden, und von mehreren Views dargestellt werden)</w:t>
      </w:r>
    </w:p>
    <w:p w14:paraId="31B4CA4F" w14:textId="77777777" w:rsidR="005B6E20" w:rsidRDefault="007A2833">
      <w:r>
        <w:rPr>
          <w:rFonts w:eastAsia="Wingdings" w:cs="Wingdings"/>
        </w:rPr>
        <w:t></w:t>
      </w:r>
      <w:r>
        <w:t xml:space="preserve"> bei uns: wir arbeiten mit einem einheitlichen Datenmodell (der </w:t>
      </w:r>
      <w:proofErr w:type="spellStart"/>
      <w:r>
        <w:t>ausgwählten</w:t>
      </w:r>
      <w:proofErr w:type="spellEnd"/>
      <w:r>
        <w:t xml:space="preserve"> Liga) </w:t>
      </w:r>
      <w:r>
        <w:rPr>
          <w:rFonts w:eastAsia="Wingdings" w:cs="Wingdings"/>
        </w:rPr>
        <w:t></w:t>
      </w:r>
      <w:r>
        <w:t xml:space="preserve"> deswegen auch nur eine einheitliche, zentrale Update Schnittstelle</w:t>
      </w:r>
    </w:p>
    <w:p w14:paraId="7FC20DBD" w14:textId="77777777" w:rsidR="005B6E20" w:rsidRDefault="007A2833">
      <w:r>
        <w:rPr>
          <w:rFonts w:eastAsia="Wingdings" w:cs="Wingdings"/>
        </w:rPr>
        <w:t></w:t>
      </w:r>
      <w:r>
        <w:t xml:space="preserve"> siehe S. 449 Subsystem der Benutzeroberfläche</w:t>
      </w:r>
    </w:p>
    <w:p w14:paraId="52961215" w14:textId="77777777" w:rsidR="005B6E20" w:rsidRDefault="007A2833">
      <w:r>
        <w:br w:type="page"/>
      </w:r>
    </w:p>
    <w:p w14:paraId="6240845F" w14:textId="77777777" w:rsidR="005B6E20" w:rsidRDefault="007A2833">
      <w:pPr>
        <w:pStyle w:val="berschrift0"/>
      </w:pPr>
      <w:bookmarkStart w:id="33" w:name="_Toc70535976"/>
      <w:r>
        <w:rPr>
          <w:sz w:val="22"/>
          <w:szCs w:val="22"/>
        </w:rPr>
        <w:lastRenderedPageBreak/>
        <w:t>Anhang</w:t>
      </w:r>
      <w:bookmarkEnd w:id="33"/>
    </w:p>
    <w:p w14:paraId="60231B0F" w14:textId="72991D8E" w:rsidR="005B6E20" w:rsidRDefault="007A2833">
      <w:pPr>
        <w:ind w:left="567" w:hanging="567"/>
        <w:jc w:val="left"/>
        <w:rPr>
          <w:lang w:val="en-US"/>
        </w:rPr>
      </w:pPr>
      <w:proofErr w:type="spellStart"/>
      <w:r>
        <w:rPr>
          <w:lang w:val="en-US"/>
        </w:rPr>
        <w:t>Anhang</w:t>
      </w:r>
      <w:proofErr w:type="spellEnd"/>
      <w:r>
        <w:rPr>
          <w:lang w:val="en-US"/>
        </w:rPr>
        <w:t xml:space="preserve"> 1</w:t>
      </w:r>
      <w:r>
        <w:rPr>
          <w:lang w:val="en-US"/>
        </w:rPr>
        <w:tab/>
      </w:r>
      <w:proofErr w:type="spellStart"/>
      <w:r>
        <w:rPr>
          <w:lang w:val="en-US"/>
        </w:rPr>
        <w:t>Klassendiagramm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7BCEAF6" w14:textId="04CC688A" w:rsidR="00CD52AF" w:rsidRDefault="00CD52AF">
      <w:pPr>
        <w:ind w:left="567" w:hanging="567"/>
        <w:jc w:val="left"/>
        <w:rPr>
          <w:lang w:val="en-US"/>
        </w:rPr>
      </w:pPr>
      <w:r>
        <w:rPr>
          <w:noProof/>
          <w:lang w:val="en-US"/>
        </w:rPr>
        <w:drawing>
          <wp:inline distT="0" distB="0" distL="0" distR="0" wp14:anchorId="7FAC0353" wp14:editId="57350C36">
            <wp:extent cx="5396230" cy="337756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2823" cy="3400471"/>
                    </a:xfrm>
                    <a:prstGeom prst="rect">
                      <a:avLst/>
                    </a:prstGeom>
                    <a:noFill/>
                    <a:ln>
                      <a:noFill/>
                    </a:ln>
                  </pic:spPr>
                </pic:pic>
              </a:graphicData>
            </a:graphic>
          </wp:inline>
        </w:drawing>
      </w:r>
    </w:p>
    <w:p w14:paraId="3DD1F387" w14:textId="3A016C56" w:rsidR="005B6E20" w:rsidRDefault="007A2833">
      <w:pPr>
        <w:ind w:left="567" w:hanging="567"/>
        <w:jc w:val="left"/>
        <w:rPr>
          <w:lang w:val="en-US"/>
        </w:rPr>
      </w:pPr>
      <w:proofErr w:type="spellStart"/>
      <w:r>
        <w:rPr>
          <w:lang w:val="en-US"/>
        </w:rPr>
        <w:t>Anhang</w:t>
      </w:r>
      <w:proofErr w:type="spellEnd"/>
      <w:r>
        <w:rPr>
          <w:lang w:val="en-US"/>
        </w:rPr>
        <w:t xml:space="preserve"> 2</w:t>
      </w:r>
      <w:r>
        <w:rPr>
          <w:lang w:val="en-US"/>
        </w:rPr>
        <w:tab/>
      </w:r>
      <w:proofErr w:type="spellStart"/>
      <w:r>
        <w:rPr>
          <w:lang w:val="en-US"/>
        </w:rPr>
        <w:t>Paketdiagramm</w:t>
      </w:r>
      <w:proofErr w:type="spellEnd"/>
      <w:r>
        <w:rPr>
          <w:lang w:val="en-US"/>
        </w:rPr>
        <w:t xml:space="preserve"> (</w:t>
      </w:r>
      <w:proofErr w:type="spellStart"/>
      <w:r>
        <w:rPr>
          <w:lang w:val="en-US"/>
        </w:rPr>
        <w:t>Eigene</w:t>
      </w:r>
      <w:proofErr w:type="spellEnd"/>
      <w:r>
        <w:rPr>
          <w:lang w:val="en-US"/>
        </w:rPr>
        <w:t xml:space="preserve"> </w:t>
      </w:r>
      <w:proofErr w:type="spellStart"/>
      <w:r>
        <w:rPr>
          <w:lang w:val="en-US"/>
        </w:rPr>
        <w:t>Darstellung</w:t>
      </w:r>
      <w:proofErr w:type="spellEnd"/>
      <w:r>
        <w:rPr>
          <w:lang w:val="en-US"/>
        </w:rPr>
        <w:t>)</w:t>
      </w:r>
    </w:p>
    <w:p w14:paraId="63A6019F" w14:textId="25079ADF" w:rsidR="00CD52AF" w:rsidRDefault="00CD52AF">
      <w:pPr>
        <w:ind w:left="567" w:hanging="567"/>
        <w:jc w:val="left"/>
        <w:rPr>
          <w:lang w:val="en-US"/>
        </w:rPr>
      </w:pPr>
      <w:r>
        <w:rPr>
          <w:noProof/>
          <w:lang w:val="en-US"/>
        </w:rPr>
        <w:drawing>
          <wp:inline distT="0" distB="0" distL="0" distR="0" wp14:anchorId="78E6182A" wp14:editId="2D65BCBB">
            <wp:extent cx="5396230" cy="31184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6230" cy="3118485"/>
                    </a:xfrm>
                    <a:prstGeom prst="rect">
                      <a:avLst/>
                    </a:prstGeom>
                    <a:noFill/>
                    <a:ln>
                      <a:noFill/>
                    </a:ln>
                  </pic:spPr>
                </pic:pic>
              </a:graphicData>
            </a:graphic>
          </wp:inline>
        </w:drawing>
      </w:r>
    </w:p>
    <w:p w14:paraId="2FCD14E9" w14:textId="69A7F573" w:rsidR="00B7054A" w:rsidRDefault="00B7054A">
      <w:pPr>
        <w:ind w:left="567" w:hanging="567"/>
        <w:jc w:val="left"/>
        <w:rPr>
          <w:lang w:val="en-US"/>
        </w:rPr>
      </w:pPr>
    </w:p>
    <w:p w14:paraId="6B802F91" w14:textId="2FADB202" w:rsidR="00B7054A" w:rsidRDefault="00B7054A">
      <w:pPr>
        <w:ind w:left="567" w:hanging="567"/>
        <w:jc w:val="left"/>
        <w:rPr>
          <w:lang w:val="en-US"/>
        </w:rPr>
      </w:pPr>
    </w:p>
    <w:p w14:paraId="3592B298" w14:textId="57DA5014" w:rsidR="00B7054A" w:rsidRDefault="00B7054A">
      <w:pPr>
        <w:ind w:left="567" w:hanging="567"/>
        <w:jc w:val="left"/>
        <w:rPr>
          <w:lang w:val="en-US"/>
        </w:rPr>
      </w:pPr>
    </w:p>
    <w:p w14:paraId="3A785D28" w14:textId="77777777" w:rsidR="005B6E20" w:rsidRDefault="007A2833">
      <w:pPr>
        <w:ind w:left="567" w:hanging="567"/>
        <w:jc w:val="left"/>
        <w:rPr>
          <w:lang w:val="en-US"/>
        </w:rPr>
      </w:pPr>
      <w:proofErr w:type="spellStart"/>
      <w:r>
        <w:rPr>
          <w:lang w:val="en-US"/>
        </w:rPr>
        <w:lastRenderedPageBreak/>
        <w:t>Anhang</w:t>
      </w:r>
      <w:proofErr w:type="spellEnd"/>
      <w:r>
        <w:rPr>
          <w:lang w:val="en-US"/>
        </w:rPr>
        <w:t xml:space="preserve"> 3</w:t>
      </w:r>
      <w:r>
        <w:rPr>
          <w:lang w:val="en-US"/>
        </w:rPr>
        <w:tab/>
      </w:r>
      <w:proofErr w:type="spellStart"/>
      <w:r>
        <w:rPr>
          <w:lang w:val="en-US"/>
        </w:rPr>
        <w:t>Datenbank-</w:t>
      </w:r>
      <w:proofErr w:type="gramStart"/>
      <w:r>
        <w:rPr>
          <w:lang w:val="en-US"/>
        </w:rPr>
        <w:t>Diagramm</w:t>
      </w:r>
      <w:proofErr w:type="spellEnd"/>
      <w:r>
        <w:rPr>
          <w:lang w:val="en-US"/>
        </w:rPr>
        <w:t xml:space="preserve">  (</w:t>
      </w:r>
      <w:proofErr w:type="spellStart"/>
      <w:proofErr w:type="gramEnd"/>
      <w:r>
        <w:rPr>
          <w:lang w:val="en-US"/>
        </w:rPr>
        <w:t>Eigene</w:t>
      </w:r>
      <w:proofErr w:type="spellEnd"/>
      <w:r>
        <w:rPr>
          <w:lang w:val="en-US"/>
        </w:rPr>
        <w:t xml:space="preserve"> </w:t>
      </w:r>
      <w:proofErr w:type="spellStart"/>
      <w:r>
        <w:rPr>
          <w:lang w:val="en-US"/>
        </w:rPr>
        <w:t>Darstellung</w:t>
      </w:r>
      <w:proofErr w:type="spellEnd"/>
      <w:r>
        <w:rPr>
          <w:lang w:val="en-US"/>
        </w:rPr>
        <w:t>)</w:t>
      </w:r>
    </w:p>
    <w:p w14:paraId="369A9C93" w14:textId="77777777" w:rsidR="005B6E20" w:rsidRDefault="007A2833">
      <w:r>
        <w:rPr>
          <w:noProof/>
        </w:rPr>
        <w:drawing>
          <wp:anchor distT="0" distB="0" distL="0" distR="0" simplePos="0" relativeHeight="37" behindDoc="0" locked="0" layoutInCell="0" allowOverlap="1" wp14:anchorId="52AEDB4D" wp14:editId="191FFF41">
            <wp:simplePos x="0" y="0"/>
            <wp:positionH relativeFrom="column">
              <wp:posOffset>-95250</wp:posOffset>
            </wp:positionH>
            <wp:positionV relativeFrom="paragraph">
              <wp:posOffset>-142875</wp:posOffset>
            </wp:positionV>
            <wp:extent cx="5400040" cy="226568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22"/>
                    <a:stretch>
                      <a:fillRect/>
                    </a:stretch>
                  </pic:blipFill>
                  <pic:spPr bwMode="auto">
                    <a:xfrm>
                      <a:off x="0" y="0"/>
                      <a:ext cx="5400040" cy="2265680"/>
                    </a:xfrm>
                    <a:prstGeom prst="rect">
                      <a:avLst/>
                    </a:prstGeom>
                  </pic:spPr>
                </pic:pic>
              </a:graphicData>
            </a:graphic>
          </wp:anchor>
        </w:drawing>
      </w:r>
    </w:p>
    <w:p w14:paraId="64759375" w14:textId="77777777" w:rsidR="005B6E20" w:rsidRDefault="005B6E20">
      <w:pPr>
        <w:ind w:left="567" w:hanging="567"/>
      </w:pPr>
    </w:p>
    <w:p w14:paraId="0DA6EA77" w14:textId="77777777" w:rsidR="005B6E20" w:rsidRDefault="005B6E20">
      <w:pPr>
        <w:pStyle w:val="CitaviBibliographyEntry"/>
      </w:pPr>
    </w:p>
    <w:p w14:paraId="577D8D7A" w14:textId="77777777" w:rsidR="005B6E20" w:rsidRDefault="005B6E20"/>
    <w:p w14:paraId="06A96EA5" w14:textId="77777777" w:rsidR="005B6E20" w:rsidRDefault="005B6E20">
      <w:pPr>
        <w:pStyle w:val="CitaviBibliographyEntry"/>
      </w:pPr>
    </w:p>
    <w:p w14:paraId="2D0663F1" w14:textId="77777777" w:rsidR="005B6E20" w:rsidRDefault="007A2833">
      <w:r>
        <w:br w:type="page"/>
      </w:r>
    </w:p>
    <w:p w14:paraId="6934F0A3" w14:textId="77777777" w:rsidR="005B6E20" w:rsidRDefault="007A2833" w:rsidP="008E3FBF">
      <w:pPr>
        <w:pStyle w:val="CitaviBibliographyHeading"/>
        <w:ind w:left="0"/>
      </w:pPr>
      <w:r>
        <w:lastRenderedPageBreak/>
        <w:fldChar w:fldCharType="begin"/>
      </w:r>
      <w:r>
        <w:instrText>ADDIN CitaviBibliography</w:instrText>
      </w:r>
      <w:r>
        <w:fldChar w:fldCharType="separate"/>
      </w:r>
      <w:bookmarkStart w:id="34" w:name="_Toc70535977"/>
      <w:r>
        <w:t>Literaturverzeichnis</w:t>
      </w:r>
      <w:bookmarkEnd w:id="34"/>
    </w:p>
    <w:p w14:paraId="2F00801F" w14:textId="77777777" w:rsidR="005B6E20" w:rsidRDefault="007A2833">
      <w:pPr>
        <w:pStyle w:val="CitaviBibliographyEntry"/>
      </w:pPr>
      <w:r>
        <w:t>1</w:t>
      </w:r>
      <w:r>
        <w:tab/>
        <w:t>Balzert, Heide (Lehrbuch der Objektmodellierung; 1999): Lehrbuch der Objektmodellierung: Analyse und Entwurf, Spektrum Akademischer Verlag, Heidelberg, Berlin, 1999</w:t>
      </w:r>
    </w:p>
    <w:p w14:paraId="413FF61C" w14:textId="77777777" w:rsidR="005B6E20" w:rsidRDefault="007A2833">
      <w:pPr>
        <w:pStyle w:val="CitaviBibliographyEntry"/>
      </w:pPr>
      <w:r>
        <w:t>2</w:t>
      </w:r>
      <w:r>
        <w:tab/>
        <w:t>Balzert, Helmut (Lehrbuch der Softwaretechnik; 2011): Lehrbuch der Softwaretechnik, Spektrum Akademischer Verlag, Heidelberg, 2011</w:t>
      </w:r>
    </w:p>
    <w:p w14:paraId="4DD169A3" w14:textId="77777777" w:rsidR="005B6E20" w:rsidRDefault="007A2833">
      <w:pPr>
        <w:pStyle w:val="CitaviBibliographyEntry"/>
      </w:pPr>
      <w:r>
        <w:t>3</w:t>
      </w:r>
      <w:r>
        <w:tab/>
        <w:t>Gharbi, Mahbouda; Koschel, Arne; Rausch, Andreas; Starke, Gernot (Basiswissen für Softwarearchitekten; 2018): Basiswissen für Softwarearchitekten, dpunkt Verlag, Heidelberg, 2018</w:t>
      </w:r>
      <w:r>
        <w:fldChar w:fldCharType="end"/>
      </w:r>
    </w:p>
    <w:p w14:paraId="75CE6768" w14:textId="26E6B54A" w:rsidR="005B6E20" w:rsidRDefault="005B6E20"/>
    <w:sdt>
      <w:sdtPr>
        <w:tag w:val="CitaviBibliography"/>
        <w:id w:val="321317510"/>
        <w:placeholder>
          <w:docPart w:val="DefaultPlaceholder_-1854013440"/>
        </w:placeholder>
      </w:sdtPr>
      <w:sdtEndPr>
        <w:rPr>
          <w:b w:val="0"/>
          <w:bCs w:val="0"/>
        </w:rPr>
      </w:sdtEndPr>
      <w:sdtContent>
        <w:p w14:paraId="35BE49D3" w14:textId="77777777" w:rsidR="000853E4" w:rsidRDefault="009C4626" w:rsidP="000853E4">
          <w:pPr>
            <w:pStyle w:val="CitaviBibliographyHeading"/>
          </w:pPr>
          <w:r>
            <w:fldChar w:fldCharType="begin"/>
          </w:r>
          <w:r>
            <w:instrText>ADDIN CitaviBibliography</w:instrText>
          </w:r>
          <w:r>
            <w:fldChar w:fldCharType="separate"/>
          </w:r>
          <w:r w:rsidR="000853E4">
            <w:t>Literaturverzeichnis</w:t>
          </w:r>
        </w:p>
        <w:p w14:paraId="613BDF33" w14:textId="77777777" w:rsidR="000853E4" w:rsidRDefault="000853E4" w:rsidP="000853E4">
          <w:pPr>
            <w:pStyle w:val="CitaviBibliographyEntry"/>
          </w:pPr>
          <w:r>
            <w:t>1</w:t>
          </w:r>
          <w:r>
            <w:tab/>
          </w:r>
          <w:bookmarkStart w:id="35" w:name="_CTVL0016f809b919b08427daddc5d3648607193"/>
          <w:r>
            <w:t>Balzert, Heide (Lehrbuch der Objektmodellierung; 1999): Lehrbuch der Objektmodellierung: Analyse und Entwurf, Spektrum Akademischer Verlag, Heidelberg, Berlin, 1999</w:t>
          </w:r>
        </w:p>
        <w:bookmarkEnd w:id="35"/>
        <w:p w14:paraId="7523C82C" w14:textId="77777777" w:rsidR="000853E4" w:rsidRDefault="000853E4" w:rsidP="000853E4">
          <w:pPr>
            <w:pStyle w:val="CitaviBibliographyEntry"/>
          </w:pPr>
          <w:r>
            <w:t>2</w:t>
          </w:r>
          <w:r>
            <w:tab/>
          </w:r>
          <w:bookmarkStart w:id="36" w:name="_CTVL001ea4e010663f84288a02da25a7b425dee"/>
          <w:r>
            <w:t>Balzert, Helmut (Lehrbuch der Softwaretechnik; 2011): Lehrbuch der Softwaretechnik, Spektrum Akademischer Verlag, Heidelberg, 2011</w:t>
          </w:r>
        </w:p>
        <w:bookmarkEnd w:id="36"/>
        <w:p w14:paraId="7BC58E47" w14:textId="6C4A9D49" w:rsidR="009C4626" w:rsidRDefault="000853E4" w:rsidP="000853E4">
          <w:pPr>
            <w:pStyle w:val="CitaviBibliographyEntry"/>
          </w:pPr>
          <w:r>
            <w:t>3</w:t>
          </w:r>
          <w:r>
            <w:tab/>
          </w:r>
          <w:bookmarkStart w:id="37" w:name="_CTVL00101fb4f0c7acf4e3b939aa236a0f71d32"/>
          <w:r>
            <w:t xml:space="preserve">Gharbi, </w:t>
          </w:r>
          <w:proofErr w:type="spellStart"/>
          <w:r>
            <w:t>Mahbouda</w:t>
          </w:r>
          <w:proofErr w:type="spellEnd"/>
          <w:r>
            <w:t xml:space="preserve">; Koschel, Arne; Rausch, Andreas; Starke, Gernot (Basiswissen für Softwarearchitekten; 2018): Basiswissen für Softwarearchitekten, </w:t>
          </w:r>
          <w:proofErr w:type="spellStart"/>
          <w:r>
            <w:t>dpunkt</w:t>
          </w:r>
          <w:proofErr w:type="spellEnd"/>
          <w:r>
            <w:t xml:space="preserve"> Verlag, Heidelberg, 201</w:t>
          </w:r>
          <w:bookmarkEnd w:id="37"/>
          <w:r>
            <w:t>8</w:t>
          </w:r>
          <w:r w:rsidR="009C4626">
            <w:fldChar w:fldCharType="end"/>
          </w:r>
        </w:p>
      </w:sdtContent>
    </w:sdt>
    <w:p w14:paraId="462C50B1" w14:textId="77777777" w:rsidR="009C4626" w:rsidRDefault="009C4626" w:rsidP="009C4626"/>
    <w:sectPr w:rsidR="009C4626">
      <w:headerReference w:type="default" r:id="rId23"/>
      <w:footerReference w:type="default" r:id="rId24"/>
      <w:pgSz w:w="11906" w:h="16838"/>
      <w:pgMar w:top="1134" w:right="1134" w:bottom="1134" w:left="2268" w:header="709" w:footer="155"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DE0AF0" w14:textId="77777777" w:rsidR="00236A7E" w:rsidRDefault="00236A7E">
      <w:pPr>
        <w:spacing w:after="0" w:line="240" w:lineRule="auto"/>
      </w:pPr>
      <w:r>
        <w:separator/>
      </w:r>
    </w:p>
  </w:endnote>
  <w:endnote w:type="continuationSeparator" w:id="0">
    <w:p w14:paraId="2FE270A8" w14:textId="77777777" w:rsidR="00236A7E" w:rsidRDefault="00236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BE089D" w14:textId="77777777" w:rsidR="002A2411" w:rsidRDefault="002A241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8F3ED2" w14:textId="77777777" w:rsidR="005B6E20" w:rsidRDefault="005B6E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17535" w14:textId="77777777" w:rsidR="002A2411" w:rsidRDefault="002A2411">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38323"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6" behindDoc="0" locked="0" layoutInCell="0" allowOverlap="1" wp14:anchorId="7FA08DF0" wp14:editId="4D722081">
              <wp:simplePos x="0" y="0"/>
              <wp:positionH relativeFrom="margin">
                <wp:align>right</wp:align>
              </wp:positionH>
              <wp:positionV relativeFrom="paragraph">
                <wp:posOffset>-8890</wp:posOffset>
              </wp:positionV>
              <wp:extent cx="78105" cy="431800"/>
              <wp:effectExtent l="0" t="0" r="0" b="0"/>
              <wp:wrapSquare wrapText="bothSides"/>
              <wp:docPr id="2" name="Image1"/>
              <wp:cNvGraphicFramePr/>
              <a:graphic xmlns:a="http://schemas.openxmlformats.org/drawingml/2006/main">
                <a:graphicData uri="http://schemas.microsoft.com/office/word/2010/wordprocessingShape">
                  <wps:wsp>
                    <wps:cNvSpPr/>
                    <wps:spPr>
                      <a:xfrm>
                        <a:off x="0" y="0"/>
                        <a:ext cx="7740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7FA08DF0" id="Image1" o:spid="_x0000_s1026" style="position:absolute;left:0;text-align:left;margin-left:-45.05pt;margin-top:-.7pt;width:6.15pt;height:34pt;z-index:6;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" o:allowincell="f" filled="f" stroked="f" strokeweight="0">
              <v:textbox inset="0,0,0,0">
                <w:txbxContent>
                  <w:p w14:paraId="1F41ED50"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V</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277671" w14:textId="77777777" w:rsidR="005B6E20" w:rsidRDefault="007A2833">
    <w:pPr>
      <w:pStyle w:val="Fuzeile"/>
      <w:tabs>
        <w:tab w:val="clear" w:pos="9072"/>
        <w:tab w:val="right" w:pos="8789"/>
      </w:tabs>
      <w:ind w:right="360"/>
      <w:rPr>
        <w:sz w:val="16"/>
        <w:szCs w:val="16"/>
      </w:rPr>
    </w:pPr>
    <w:r>
      <w:rPr>
        <w:noProof/>
      </w:rPr>
      <mc:AlternateContent>
        <mc:Choice Requires="wps">
          <w:drawing>
            <wp:anchor distT="0" distB="0" distL="0" distR="0" simplePos="0" relativeHeight="18" behindDoc="0" locked="0" layoutInCell="0" allowOverlap="1" wp14:anchorId="2E55D97E" wp14:editId="2E858E71">
              <wp:simplePos x="0" y="0"/>
              <wp:positionH relativeFrom="margin">
                <wp:align>right</wp:align>
              </wp:positionH>
              <wp:positionV relativeFrom="paragraph">
                <wp:posOffset>-8890</wp:posOffset>
              </wp:positionV>
              <wp:extent cx="128905" cy="431800"/>
              <wp:effectExtent l="0" t="0" r="0" b="0"/>
              <wp:wrapSquare wrapText="bothSides"/>
              <wp:docPr id="5" name="Image2"/>
              <wp:cNvGraphicFramePr/>
              <a:graphic xmlns:a="http://schemas.openxmlformats.org/drawingml/2006/main">
                <a:graphicData uri="http://schemas.microsoft.com/office/word/2010/wordprocessingShape">
                  <wps:wsp>
                    <wps:cNvSpPr/>
                    <wps:spPr>
                      <a:xfrm>
                        <a:off x="0" y="0"/>
                        <a:ext cx="128160" cy="431280"/>
                      </a:xfrm>
                      <a:prstGeom prst="rect">
                        <a:avLst/>
                      </a:prstGeom>
                      <a:noFill/>
                      <a:ln w="0">
                        <a:noFill/>
                      </a:ln>
                    </wps:spPr>
                    <wps:style>
                      <a:lnRef idx="0">
                        <a:scrgbClr r="0" g="0" b="0"/>
                      </a:lnRef>
                      <a:fillRef idx="0">
                        <a:scrgbClr r="0" g="0" b="0"/>
                      </a:fillRef>
                      <a:effectRef idx="0">
                        <a:scrgbClr r="0" g="0" b="0"/>
                      </a:effectRef>
                      <a:fontRef idx="minor"/>
                    </wps:style>
                    <wps:txbx>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wps:txbx>
                    <wps:bodyPr lIns="0" tIns="0" rIns="0" bIns="0">
                      <a:noAutofit/>
                    </wps:bodyPr>
                  </wps:wsp>
                </a:graphicData>
              </a:graphic>
            </wp:anchor>
          </w:drawing>
        </mc:Choice>
        <mc:Fallback>
          <w:pict>
            <v:rect w14:anchorId="2E55D97E" id="Image2" o:spid="_x0000_s1027" style="position:absolute;left:0;text-align:left;margin-left:-41.05pt;margin-top:-.7pt;width:10.15pt;height:34pt;z-index:18;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" o:allowincell="f" filled="f" stroked="f" strokeweight="0">
              <v:textbox inset="0,0,0,0">
                <w:txbxContent>
                  <w:p w14:paraId="2B6AB177" w14:textId="77777777" w:rsidR="005B6E20" w:rsidRDefault="007A2833">
                    <w:pPr>
                      <w:pStyle w:val="Fuzeile"/>
                      <w:rPr>
                        <w:rStyle w:val="Seitenzahl"/>
                        <w:sz w:val="18"/>
                        <w:szCs w:val="18"/>
                      </w:rPr>
                    </w:pPr>
                    <w:r>
                      <w:rPr>
                        <w:rStyle w:val="Seitenzahl"/>
                        <w:color w:val="000000"/>
                        <w:sz w:val="18"/>
                        <w:szCs w:val="18"/>
                      </w:rPr>
                      <w:fldChar w:fldCharType="begin"/>
                    </w:r>
                    <w:r>
                      <w:rPr>
                        <w:rStyle w:val="Seitenzahl"/>
                        <w:color w:val="000000"/>
                        <w:sz w:val="18"/>
                        <w:szCs w:val="18"/>
                      </w:rPr>
                      <w:instrText>PAGE</w:instrText>
                    </w:r>
                    <w:r>
                      <w:rPr>
                        <w:rStyle w:val="Seitenzahl"/>
                        <w:color w:val="000000"/>
                        <w:sz w:val="18"/>
                        <w:szCs w:val="18"/>
                      </w:rPr>
                      <w:fldChar w:fldCharType="separate"/>
                    </w:r>
                    <w:r>
                      <w:rPr>
                        <w:rStyle w:val="Seitenzahl"/>
                        <w:color w:val="000000"/>
                        <w:sz w:val="18"/>
                        <w:szCs w:val="18"/>
                      </w:rPr>
                      <w:t>12</w:t>
                    </w:r>
                    <w:r>
                      <w:rPr>
                        <w:rStyle w:val="Seitenzahl"/>
                        <w:color w:val="000000"/>
                        <w:sz w:val="18"/>
                        <w:szCs w:val="18"/>
                      </w:rPr>
                      <w:fldChar w:fldCharType="end"/>
                    </w:r>
                  </w:p>
                </w:txbxContent>
              </v:textbox>
              <w10:wrap type="square" anchorx="margin"/>
            </v:rect>
          </w:pict>
        </mc:Fallback>
      </mc:AlternateContent>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CC5E1" w14:textId="77777777" w:rsidR="00236A7E" w:rsidRDefault="00236A7E">
      <w:pPr>
        <w:rPr>
          <w:sz w:val="12"/>
        </w:rPr>
      </w:pPr>
      <w:r>
        <w:separator/>
      </w:r>
    </w:p>
  </w:footnote>
  <w:footnote w:type="continuationSeparator" w:id="0">
    <w:p w14:paraId="1C50EDAC" w14:textId="77777777" w:rsidR="00236A7E" w:rsidRDefault="00236A7E">
      <w:pPr>
        <w:rPr>
          <w:sz w:val="12"/>
        </w:rPr>
      </w:pPr>
      <w:r>
        <w:continuationSeparator/>
      </w:r>
    </w:p>
  </w:footnote>
  <w:footnote w:id="1">
    <w:p w14:paraId="04128AD3" w14:textId="32541648" w:rsidR="009C4626" w:rsidRDefault="009C4626" w:rsidP="009C4626">
      <w:pPr>
        <w:pStyle w:val="Funotentext"/>
      </w:pPr>
      <w:r>
        <w:rPr>
          <w:rStyle w:val="Funotenzeichen"/>
        </w:rPr>
        <w:footnoteRef/>
      </w:r>
      <w:r>
        <w:t xml:space="preserve"> </w:t>
      </w:r>
      <w:sdt>
        <w:sdtPr>
          <w:alias w:val="To edit, see citavi.com/edit"/>
          <w:tag w:val="CitaviPlaceholder#f4740788-bd8d-4081-a5c0-67f95dccf060"/>
          <w:id w:val="-1378772674"/>
          <w:placeholder>
            <w:docPart w:val="E7F7872B5C5D47908E1254C79FCBA9A5"/>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YjkzMmFiLTQyNjMtNDliYy04ODYwLWNjYzhhYjFlMDkzMC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NTQtNTYiLCJTdGFydFBhZ2UiOnsiJGlkIjoiNSIsIiR0eXBlIjoiU3dpc3NBY2FkZW1pYy5QYWdlTnVtYmVyLCBTd2lzc0FjYWRlbWljIiwiSXNGdWxseU51bWVyaWMiOmZhbHNlLCJOdW1iZXIiOjU0LCJOdW1iZXJpbmdUeXBlIjowLCJOdW1lcmFsU3lzdGVtIjotMSwiT3JpZ2luYWxTdHJpbmciOiJTLjU0LTU2IiwiUHJldHR5U3RyaW5nIjoiUy41NC01N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41NC01NiJ9XX0sIlRhZyI6IkNpdGF2aVBsYWNlaG9sZGVyI2Y0NzQwNzg4LWJkOGQtNDA4MS1hNWMwLTY3Zjk1ZGNjZjA2MCIsIlRleHQiOiJWZ2wuIEJhbHplcnQsIEguOyBMZWhyYnVjaCBkZXIgU29mdHdhcmV0ZWNobmlrOyAyMDExOyBTLjU0LTU2IiwiV0FJVmVyc2lvbiI6IjYuOC4wLjAifQ==}</w:instrText>
          </w:r>
          <w:r>
            <w:rPr>
              <w:noProof/>
            </w:rPr>
            <w:fldChar w:fldCharType="separate"/>
          </w:r>
          <w:r w:rsidR="00F75E46">
            <w:rPr>
              <w:noProof/>
            </w:rPr>
            <w:t>Vgl. Balzert, H.; Lehrbuch der Softwaretechnik; 2011; S.54-56</w:t>
          </w:r>
          <w:r>
            <w:rPr>
              <w:noProof/>
            </w:rPr>
            <w:fldChar w:fldCharType="end"/>
          </w:r>
        </w:sdtContent>
      </w:sdt>
    </w:p>
  </w:footnote>
  <w:footnote w:id="2">
    <w:p w14:paraId="275E15D7" w14:textId="2DCC1722" w:rsidR="001360B0" w:rsidRDefault="001360B0">
      <w:pPr>
        <w:pStyle w:val="Funotentext"/>
      </w:pPr>
      <w:r>
        <w:rPr>
          <w:rStyle w:val="Funotenzeichen"/>
        </w:rPr>
        <w:footnoteRef/>
      </w:r>
      <w:r>
        <w:t xml:space="preserve"> </w:t>
      </w:r>
      <w:sdt>
        <w:sdtPr>
          <w:alias w:val="To edit, see citavi.com/edit"/>
          <w:tag w:val="CitaviPlaceholder#d97aa3a2-a10b-4678-a976-7e8898330d18"/>
          <w:id w:val="-1323581731"/>
          <w:placeholder>
            <w:docPart w:val="DefaultPlaceholder_-1854013440"/>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NiNjhlLWYwNmMtNDE5ZC05OGVmLTI4NWZiMzMwZGJjYiIsIlJhbmdlTGVuZ3RoIjo1O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jgiLCJTdGFydFBhZ2UiOnsiJGlkIjoiNSIsIiR0eXBlIjoiU3dpc3NBY2FkZW1pYy5QYWdlTnVtYmVyLCBTd2lzc0FjYWRlbWljIiwiSXNGdWxseU51bWVyaWMiOnRydWUsIk51bWJlciI6NjgsIk51bWJlcmluZ1R5cGUiOjAsIk51bWVyYWxTeXN0ZW0iOjAsIk9yaWdpbmFsU3RyaW5nIjoiNjgiLCJQcmV0dHlTdHJpbmciOiI2OC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gifV19LCJUYWciOiJDaXRhdmlQbGFjZWhvbGRlciNkOTdhYTNhMi1hMTBiLTQ2NzgtYTk3Ni03ZTg4OTgzMzBkMTgiLCJUZXh0IjoiVmdsLiBCYWx6ZXJ0LCBILjsgTGVocmJ1Y2ggZGVyIFNvZnR3YXJldGVjaG5pazsgMjAxMTsgUy4gNjgiLCJXQUlWZXJzaW9uIjoiNi44LjAuMCJ9}</w:instrText>
          </w:r>
          <w:r>
            <w:rPr>
              <w:noProof/>
            </w:rPr>
            <w:fldChar w:fldCharType="separate"/>
          </w:r>
          <w:r w:rsidR="00F75E46">
            <w:rPr>
              <w:noProof/>
            </w:rPr>
            <w:t>Vgl. Balzert, H.; Lehrbuch der Softwaretechnik; 2011; S. 68</w:t>
          </w:r>
          <w:r>
            <w:rPr>
              <w:noProof/>
            </w:rPr>
            <w:fldChar w:fldCharType="end"/>
          </w:r>
        </w:sdtContent>
      </w:sdt>
    </w:p>
  </w:footnote>
  <w:footnote w:id="3">
    <w:p w14:paraId="1BF4C47C" w14:textId="456CA84E" w:rsidR="009427FB" w:rsidRDefault="009427FB" w:rsidP="009427FB">
      <w:pPr>
        <w:pStyle w:val="Funotentext"/>
      </w:pPr>
      <w:r>
        <w:rPr>
          <w:rStyle w:val="Funotenzeichen"/>
        </w:rPr>
        <w:footnoteRef/>
      </w:r>
      <w:r>
        <w:t xml:space="preserve"> </w:t>
      </w:r>
      <w:sdt>
        <w:sdtPr>
          <w:alias w:val="To edit, see citavi.com/edit"/>
          <w:tag w:val="CitaviPlaceholder#0fa8501d-c91c-4dfc-b418-7e165c4917c6"/>
          <w:id w:val="-650047771"/>
          <w:placeholder>
            <w:docPart w:val="81A1BE56D1CB4878B1A43DB957C7A05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YjE1ZmM1LWNjM2EtNGZmNC1hNjEyLWJhMDNkMDZhYTc3M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yZi4iLCJTdGFydFBhZ2UiOnsiJGlkIjoiNSIsIiR0eXBlIjoiU3dpc3NBY2FkZW1pYy5QYWdlTnVtYmVyLCBTd2lzc0FjYWRlbWljIiwiSXNGdWxseU51bWVyaWMiOmZhbHNlLCJOdW1iZXIiOjYyLCJOdW1iZXJpbmdUeXBlIjowLCJOdW1lcmFsU3lzdGVtIjotMSwiT3JpZ2luYWxTdHJpbmciOiJTLiA2MmYuIiwiUHJldHR5U3RyaW5nIjoiUy4gNjJ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JmLiJ9XX0sIlRhZyI6IkNpdGF2aVBsYWNlaG9sZGVyIzBmYTg1MDFkLWM5MWMtNGRmYy1iNDE4LTdlMTY1YzQ5MTdjNiIsIlRleHQiOiJWZ2wuIEJhbHplcnQsIEguOyBMZWhyYnVjaCBkZXIgU29mdHdhcmV0ZWNobmlrOyAyMDExOyBTLiA2MmYuIiwiV0FJVmVyc2lvbiI6IjYuOC4wLjAifQ==}</w:instrText>
          </w:r>
          <w:r>
            <w:rPr>
              <w:noProof/>
            </w:rPr>
            <w:fldChar w:fldCharType="separate"/>
          </w:r>
          <w:r w:rsidR="00F75E46">
            <w:rPr>
              <w:noProof/>
            </w:rPr>
            <w:t>Vgl. Balzert, H.; Lehrbuch der Softwaretechnik; 2011; S. 62f.</w:t>
          </w:r>
          <w:r>
            <w:rPr>
              <w:noProof/>
            </w:rPr>
            <w:fldChar w:fldCharType="end"/>
          </w:r>
        </w:sdtContent>
      </w:sdt>
    </w:p>
  </w:footnote>
  <w:footnote w:id="4">
    <w:p w14:paraId="41345500" w14:textId="57172598" w:rsidR="00A043D3" w:rsidRDefault="00A043D3" w:rsidP="00A043D3">
      <w:pPr>
        <w:pStyle w:val="Funotentext"/>
      </w:pPr>
      <w:r>
        <w:rPr>
          <w:rStyle w:val="Funotenzeichen"/>
        </w:rPr>
        <w:footnoteRef/>
      </w:r>
      <w:r>
        <w:t xml:space="preserve"> </w:t>
      </w:r>
      <w:sdt>
        <w:sdtPr>
          <w:alias w:val="To edit, see citavi.com/edit"/>
          <w:tag w:val="CitaviPlaceholder#b1428f82-adc9-4e3d-b950-19815faf6139"/>
          <w:id w:val="-72474844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lNjQ1ZjBhLTBlYTktNDIyMy05NjZkLTU1OTcwN2VmYTEwNSIsIlJhbmdlTGVuZ3RoIjo2MS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Y3Zi4iLCJTdGFydFBhZ2UiOnsiJGlkIjoiNSIsIiR0eXBlIjoiU3dpc3NBY2FkZW1pYy5QYWdlTnVtYmVyLCBTd2lzc0FjYWRlbWljIiwiSXNGdWxseU51bWVyaWMiOmZhbHNlLCJOdW1iZXIiOjY3LCJOdW1iZXJpbmdUeXBlIjowLCJOdW1lcmFsU3lzdGVtIjotMSwiT3JpZ2luYWxTdHJpbmciOiJTLiA2N2YuIiwiUHJldHR5U3RyaW5nIjoiUy4gNjdmLi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}</w:instrText>
          </w:r>
          <w:r>
            <w:rPr>
              <w:noProof/>
            </w:rPr>
            <w:fldChar w:fldCharType="separate"/>
          </w:r>
          <w:r w:rsidR="00F75E46">
            <w:rPr>
              <w:noProof/>
            </w:rPr>
            <w:t>Vgl. Balzert, H.; Lehrbuch der Softwaretechnik; 2011; S. 67f.</w:t>
          </w:r>
          <w:r>
            <w:rPr>
              <w:noProof/>
            </w:rPr>
            <w:fldChar w:fldCharType="end"/>
          </w:r>
        </w:sdtContent>
      </w:sdt>
    </w:p>
  </w:footnote>
  <w:footnote w:id="5">
    <w:p w14:paraId="0FADACE8" w14:textId="09448B77" w:rsidR="00A043D3" w:rsidRDefault="00A043D3" w:rsidP="00A043D3">
      <w:pPr>
        <w:pStyle w:val="Funotentext"/>
      </w:pPr>
      <w:r>
        <w:rPr>
          <w:rStyle w:val="Funotenzeichen"/>
        </w:rPr>
        <w:footnoteRef/>
      </w:r>
      <w:r>
        <w:t xml:space="preserve"> </w:t>
      </w:r>
      <w:sdt>
        <w:sdtPr>
          <w:alias w:val="To edit, see citavi.com/edit"/>
          <w:tag w:val="CitaviPlaceholder#7e4bc5e5-7792-4053-a78d-b96abe388132"/>
          <w:id w:val="-289905979"/>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MzY2ZDlmLTNiNzItNDRlZS05NjFjLWU1OTVhMzBlNWM4MSIsIlJhbmdlTGVuZ3RoIjo5OCwiUmVmZXJlbmNlSWQiOiIwMWZiNGYwYy03YWNmLTRlM2ItOTM5YS1hMjM2YTBmNzFkMz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zkiLCJTdGFydFBhZ2UiOnsiJGlkIjoiNSIsIiR0eXBlIjoiU3dpc3NBY2FkZW1pYy5QYWdlTnVtYmVyLCBTd2lzc0FjYWRlbWljIiwiSXNGdWxseU51bWVyaWMiOnRydWUsIk51bWJlciI6NzksIk51bWJlcmluZ1R5cGUiOjAsIk51bWVyYWxTeXN0ZW0iOjAsIk9yaWdpbmFsU3RyaW5nIjoiNzkiLCJQcmV0dHlTdHJpbmciOiI3OSJ9fSwiUHJlZml4IjoiV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}</w:instrText>
          </w:r>
          <w:r>
            <w:rPr>
              <w:noProof/>
            </w:rPr>
            <w:fldChar w:fldCharType="separate"/>
          </w:r>
          <w:r w:rsidR="00F75E46">
            <w:rPr>
              <w:noProof/>
            </w:rPr>
            <w:t>Vgl. Gharbi, M./ Koschel, A./ Rausch, A., et al.; Basiswissen für Softwarearchitekten; 2018; S. 79</w:t>
          </w:r>
          <w:r>
            <w:rPr>
              <w:noProof/>
            </w:rPr>
            <w:fldChar w:fldCharType="end"/>
          </w:r>
        </w:sdtContent>
      </w:sdt>
    </w:p>
  </w:footnote>
  <w:footnote w:id="6">
    <w:p w14:paraId="14CEF3D6" w14:textId="261A2E90" w:rsidR="00A043D3" w:rsidRDefault="00A043D3" w:rsidP="00A043D3">
      <w:pPr>
        <w:pStyle w:val="Funotentext"/>
      </w:pPr>
      <w:r>
        <w:rPr>
          <w:rStyle w:val="Funotenzeichen"/>
        </w:rPr>
        <w:footnoteRef/>
      </w:r>
      <w:r>
        <w:t xml:space="preserve"> </w:t>
      </w:r>
      <w:sdt>
        <w:sdtPr>
          <w:alias w:val="To edit, see citavi.com/edit"/>
          <w:tag w:val="CitaviPlaceholder#3dfe4bf0-6dc3-4af0-a555-530a9c5b23ad"/>
          <w:id w:val="-1612887732"/>
          <w:placeholder>
            <w:docPart w:val="F423204822AA48DFAF536419CE3DE5A2"/>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NmQzMTQ5LTIwNTctNGJjMy1hZTBmLTMyNGU4YTlhZmI0NSIsIlJhbmdlTGVuZ3RoIjo2MCwiUmVmZXJlbmNlSWQiOiJlYTRlMDEwNi02M2Y4LTQyODgtYTAyZC1hMjVhN2I0MjVkZW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DU4IiwiU3RhcnRQYWdlIjp7IiRpZCI6IjUiLCIkdHlwZSI6IlN3aXNzQWNhZGVtaWMuUGFnZU51bWJlciwgU3dpc3NBY2FkZW1pYyIsIklzRnVsbHlOdW1lcmljIjp0cnVlLCJOdW1iZXIiOjQ1OCwiTnVtYmVyaW5nVHlwZSI6MCwiTnVtZXJhbFN5c3RlbSI6MCwiT3JpZ2luYWxTdHJpbmciOiI0NTgiLCJQcmV0dHlTdHJpbmciOiI0N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Tb2Z0d2FyZXRlY2huaWs7IDIwMTE7IFMuIDQ1OCJ9XX0sIlRhZyI6IkNpdGF2aVBsYWNlaG9sZGVyIzNkZmU0YmYwLTZkYzMtNGFmMC1hNTU1LTUzMGE5YzViMjNhZCIsIlRleHQiOiJWZ2wuIEJhbHplcnQsIEguOyBMZWhyYnVjaCBkZXIgU29mdHdhcmV0ZWNobmlrOyAyMDExOyBTLiA0NTgiLCJXQUlWZXJzaW9uIjoiNi44LjAuMCJ9}</w:instrText>
          </w:r>
          <w:r>
            <w:rPr>
              <w:noProof/>
            </w:rPr>
            <w:fldChar w:fldCharType="separate"/>
          </w:r>
          <w:r w:rsidR="00F75E46">
            <w:rPr>
              <w:noProof/>
            </w:rPr>
            <w:t>Vgl. Balzert, H.; Lehrbuch der Softwaretechnik; 2011; S. 458</w:t>
          </w:r>
          <w:r>
            <w:rPr>
              <w:noProof/>
            </w:rPr>
            <w:fldChar w:fldCharType="end"/>
          </w:r>
        </w:sdtContent>
      </w:sdt>
    </w:p>
  </w:footnote>
  <w:footnote w:id="7">
    <w:p w14:paraId="79596DEF"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2FhODk2LTZhZDYtNDA1NC05NjNlLWViYmIyYjdiYzI4N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0IiwiU3RhcnRQYWdlIjp7IiRpZCI6IjUiLCIkdHlwZSI6IlN3aXNzQWNhZGVtaWMuUGFnZU51bWJlciwgU3dpc3NBY2FkZW1pYyIsIklzRnVsbHlOdW1lcmljIjp0cnVlLCJOdW1iZXIiOjE5NCwiTnVtYmVyaW5nVHlwZSI6MCwiTnVtZXJhbFN5c3RlbSI6MCwiT3JpZ2luYWxTdHJpbmciOiIxOTQiLCJQcmV0dHlTdHJpbmciOiIxOTQ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CJ9XX0sIlRhZyI6IkNpdGF2aVBsYWNlaG9sZGVyI2ZmZTlmYjA4LTk5OGItNDU5Ny1iMzQyLTg0ZTJmODEyMzZmYiIsIlRleHQiOiJWZ2wuIEJhbHplcnQsIEguOyBMZWhyYnVjaCBkZXIgT2JqZWt0bW9kZWxsaWVydW5nOyAxOTk5OyBTLiAxOTQiLCJXQUlWZXJzaW9uIjoiNi44LjAuMCJ9}</w:instrText>
      </w:r>
      <w:r>
        <w:fldChar w:fldCharType="separate"/>
      </w:r>
      <w:r>
        <w:t>Vgl. Balzert, H.; Lehrbuch der Objektmodellierung; 1999; S. 194</w:t>
      </w:r>
      <w:r>
        <w:fldChar w:fldCharType="end"/>
      </w:r>
    </w:p>
  </w:footnote>
  <w:footnote w:id="8">
    <w:p w14:paraId="76DB5CFC"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Dc5Y2FiLWZjNWItNDFjOS04OTNhLWZiM2ZkZGNiYTRkYy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1IiwiU3RhcnRQYWdlIjp7IiRpZCI6IjUiLCIkdHlwZSI6IlN3aXNzQWNhZGVtaWMuUGFnZU51bWJlciwgU3dpc3NBY2FkZW1pYyIsIklzRnVsbHlOdW1lcmljIjp0cnVlLCJOdW1iZXIiOjE5NSwiTnVtYmVyaW5nVHlwZSI6MCwiTnVtZXJhbFN5c3RlbSI6MCwiT3JpZ2luYWxTdHJpbmciOiIxOTUiLCJQcmV0dHlTdHJpbmciOiIxO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SJ9XX0sIlRhZyI6IkNpdGF2aVBsYWNlaG9sZGVyI2UwZmIyMDliLTkxNWEtNDc1Ni1iOWVjLTE1YTc1YjA4NjEyZSIsIlRleHQiOiJWZ2wuIEJhbHplcnQsIEguOyBMZWhyYnVjaCBkZXIgT2JqZWt0bW9kZWxsaWVydW5nOyAxOTk5OyBTLiAxOTUiLCJXQUlWZXJzaW9uIjoiNi44LjAuMCJ9}</w:instrText>
      </w:r>
      <w:r>
        <w:fldChar w:fldCharType="separate"/>
      </w:r>
      <w:r>
        <w:t>Vgl. Balzert, H.; Lehrbuch der Objektmodellierung; 1999; S. 195</w:t>
      </w:r>
      <w:r>
        <w:fldChar w:fldCharType="end"/>
      </w:r>
    </w:p>
  </w:footnote>
  <w:footnote w:id="9">
    <w:p w14:paraId="7C120B19" w14:textId="77777777" w:rsidR="00EA45C9" w:rsidRDefault="00EA45C9" w:rsidP="00EA45C9">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diNzJkLWJlYTgtNDdiMi1iOGFmLTMwYjNlNzE4MTFjZiIsIlJhbmdlTGVuZ3RoIjo2N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IDE5Ny0xOTkiLCJTdGFydFBhZ2UiOnsiJGlkIjoiNSIsIiR0eXBlIjoiU3dpc3NBY2FkZW1pYy5QYWdlTnVtYmVyLCBTd2lzc0FjYWRlbWljIiwiSXNGdWxseU51bWVyaWMiOmZhbHNlLCJOdW1iZXIiOjE5NywiTnVtYmVyaW5nVHlwZSI6MCwiTnVtZXJhbFN5c3RlbSI6LTEsIk9yaWdpbmFsU3RyaW5nIjoiUy4gMTk3LTE5OSIsIlByZXR0eVN0cmluZyI6IlMuIDE5Ny0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Ny0xOTkifV19LCJUYWciOiJDaXRhdmlQbGFjZWhvbGRlciM4NWY0YzNiZC1lZThiLTRjZTQtYTY1Zi02NTU4NzgwMWM1YjEiLCJUZXh0IjoiVmdsLiBCYWx6ZXJ0LCBILjsgTGVocmJ1Y2ggZGVyIE9iamVrdG1vZGVsbGllcnVuZzsgMTk5OTsgUy4gMTk3LTE5OSIsIldBSVZlcnNpb24iOiI2LjguMC4wIn0=}</w:instrText>
      </w:r>
      <w:r>
        <w:fldChar w:fldCharType="separate"/>
      </w:r>
      <w:r>
        <w:t>Vgl. Balzert, H.; Lehrbuch der Objektmodellierung; 1999; S. 197-199</w:t>
      </w:r>
      <w:r>
        <w:fldChar w:fldCharType="end"/>
      </w:r>
    </w:p>
  </w:footnote>
  <w:footnote w:id="10">
    <w:p w14:paraId="6FC1DE56"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hZjk2YTk0LTJiMjctNDgzMC05Njk3LWFiZjVkYzJmYzAxN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5IiwiU3RhcnRQYWdlIjp7IiRpZCI6IjUiLCIkdHlwZSI6IlN3aXNzQWNhZGVtaWMuUGFnZU51bWJlciwgU3dpc3NBY2FkZW1pYyIsIklzRnVsbHlOdW1lcmljIjp0cnVlLCJOdW1iZXIiOjE5OSwiTnVtYmVyaW5nVHlwZSI6MCwiTnVtZXJhbFN5c3RlbSI6MCwiT3JpZ2luYWxTdHJpbmciOiIxOTkiLCJQcmV0dHlTdHJpbmciOiIxOTk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E5OSJ9XX0sIlRhZyI6IkNpdGF2aVBsYWNlaG9sZGVyI2ZlZjk1MTAzLTcyNTUtNGNhYy05YWY4LTIxMTdmYTBmYTUyMiIsIlRleHQiOiJWZ2wuIEJhbHplcnQsIEguOyBMZWhyYnVjaCBkZXIgT2JqZWt0bW9kZWxsaWVydW5nOyAxOTk5OyBTLiAxOTkiLCJXQUlWZXJzaW9uIjoiNi44LjAuMCJ9}</w:instrText>
      </w:r>
      <w:r>
        <w:fldChar w:fldCharType="separate"/>
      </w:r>
      <w:r>
        <w:t>Vgl. Balzert, H.; Lehrbuch der Objektmodellierung; 1999; S. 199</w:t>
      </w:r>
      <w:r>
        <w:fldChar w:fldCharType="end"/>
      </w:r>
    </w:p>
  </w:footnote>
  <w:footnote w:id="11">
    <w:p w14:paraId="7B7B8C37"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ZDI2NDI4LTgyNWUtNGExMS05Y2YwLTE5NDI4ZmYwNjcxY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wIiwiU3RhcnRQYWdlIjp7IiRpZCI6IjUiLCIkdHlwZSI6IlN3aXNzQWNhZGVtaWMuUGFnZU51bWJlciwgU3dpc3NBY2FkZW1pYyIsIklzRnVsbHlOdW1lcmljIjp0cnVlLCJOdW1iZXIiOjIwMCwiTnVtYmVyaW5nVHlwZSI6MCwiTnVtZXJhbFN5c3RlbSI6MCwiT3JpZ2luYWxTdHJpbmciOiIyMDAiLCJQcmV0dHlTdHJpbmciOiIyMDA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CJ9XX0sIlRhZyI6IkNpdGF2aVBsYWNlaG9sZGVyIzkzM2VlY2E0LWMxOGMtNGEzNi1iYWRjLTlmMzVhZmQzNDk2NSIsIlRleHQiOiJWZ2wuIEJhbHplcnQsIEguOyBMZWhyYnVjaCBkZXIgT2JqZWt0bW9kZWxsaWVydW5nOyAxOTk5OyBTLiAyMDAiLCJXQUlWZXJzaW9uIjoiNi44LjAuMCJ9}</w:instrText>
      </w:r>
      <w:r>
        <w:fldChar w:fldCharType="separate"/>
      </w:r>
      <w:r>
        <w:t>Vgl. Balzert, H.; Lehrbuch der Objektmodellierung; 1999; S. 200</w:t>
      </w:r>
      <w:r>
        <w:fldChar w:fldCharType="end"/>
      </w:r>
    </w:p>
  </w:footnote>
  <w:footnote w:id="12">
    <w:p w14:paraId="4DBF074D"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MzE1MDdkLWQxMWUtNDEzMS05OThkLTk4ZjUwZWYzOGM2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xIiwiU3RhcnRQYWdlIjp7IiRpZCI6IjUiLCIkdHlwZSI6IlN3aXNzQWNhZGVtaWMuUGFnZU51bWJlciwgU3dpc3NBY2FkZW1pYyIsIklzRnVsbHlOdW1lcmljIjp0cnVlLCJOdW1iZXIiOjIwMSwiTnVtYmVyaW5nVHlwZSI6MCwiTnVtZXJhbFN5c3RlbSI6MCwiT3JpZ2luYWxTdHJpbmciOiIyMDEiLCJQcmV0dHlTdHJpbmciOiIyMDE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SJ9XX0sIlRhZyI6IkNpdGF2aVBsYWNlaG9sZGVyIzBiNDUzYWIzLWY4NjktNDUzYy04NzY1LTI3Mzk5ZWIxMmEyOCIsIlRleHQiOiJWZ2wuIEJhbHplcnQsIEguOyBMZWhyYnVjaCBkZXIgT2JqZWt0bW9kZWxsaWVydW5nOyAxOTk5OyBTLiAyMDEiLCJXQUlWZXJzaW9uIjoiNi44LjAuMCJ9}</w:instrText>
      </w:r>
      <w:r>
        <w:fldChar w:fldCharType="separate"/>
      </w:r>
      <w:r>
        <w:t>Vgl. Balzert, H.; Lehrbuch der Objektmodellierung; 1999; S. 201</w:t>
      </w:r>
      <w:r>
        <w:fldChar w:fldCharType="end"/>
      </w:r>
    </w:p>
  </w:footnote>
  <w:footnote w:id="13">
    <w:p w14:paraId="3487EF6A" w14:textId="77777777" w:rsidR="005B6E20" w:rsidRDefault="007A2833">
      <w:pPr>
        <w:pStyle w:val="Funotentext"/>
      </w:pPr>
      <w:r>
        <w:rPr>
          <w:rStyle w:val="FootnoteCharacters"/>
        </w:rPr>
        <w:footnoteRef/>
      </w:r>
      <w:r>
        <w:t xml:space="preserve"> </w:t>
      </w:r>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ODc3ZTc2LTM5YmItNDFiYS1iNTYxLTcyYzE1ZDllZGEzMSIsIlJhbmdlTGVuZ3RoIjo2NC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MuMjAyZi4iLCJTdGFydFBhZ2UiOnsiJGlkIjoiNSIsIiR0eXBlIjoiU3dpc3NBY2FkZW1pYy5QYWdlTnVtYmVyLCBTd2lzc0FjYWRlbWljIiwiSXNGdWxseU51bWVyaWMiOmZhbHNlLCJOdW1iZXIiOjIwMiwiTnVtYmVyaW5nVHlwZSI6MCwiTnVtZXJhbFN5c3RlbSI6LTEsIk9yaWdpbmFsU3RyaW5nIjoiUy4yMDJmLiIsIlByZXR0eVN0cmluZyI6IlMuMjAyZi4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MjAyZi4ifV19LCJUYWciOiJDaXRhdmlQbGFjZWhvbGRlciM0NTYyNjYwNS1mYTI5LTQyM2EtYjJmNi05MGY2Y2IzNDNiZjEiLCJUZXh0IjoiVmdsLiBCYWx6ZXJ0LCBILjsgTGVocmJ1Y2ggZGVyIE9iamVrdG1vZGVsbGllcnVuZzsgMTk5OTsgUy4yMDJmLiIsIldBSVZlcnNpb24iOiI2LjguMC4wIn0=}</w:instrText>
      </w:r>
      <w:r>
        <w:fldChar w:fldCharType="separate"/>
      </w:r>
      <w:r>
        <w:t>Vgl. Balzert, H.; Lehrbuch der Objektmodellierung; 1999; S.202f.</w:t>
      </w:r>
      <w:r>
        <w:fldChar w:fldCharType="end"/>
      </w:r>
    </w:p>
  </w:footnote>
  <w:footnote w:id="14">
    <w:p w14:paraId="145947D2" w14:textId="612EEDB3" w:rsidR="000853E4" w:rsidRDefault="000853E4">
      <w:pPr>
        <w:pStyle w:val="Funotentext"/>
      </w:pPr>
      <w:r>
        <w:rPr>
          <w:rStyle w:val="Funotenzeichen"/>
        </w:rPr>
        <w:footnoteRef/>
      </w:r>
      <w:r>
        <w:t xml:space="preserve"> </w:t>
      </w:r>
      <w:sdt>
        <w:sdtPr>
          <w:alias w:val="To edit, see citavi.com/edit"/>
          <w:tag w:val="CitaviPlaceholder#b349ec58-05e2-415f-b1ea-16f670ec0d3f"/>
          <w:id w:val="-490029086"/>
          <w:placeholder>
            <w:docPart w:val="DefaultPlaceholder_-1854013440"/>
          </w:placeholder>
        </w:sdt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iNjFkMzA0LTE1ODQtNDMzMi1hNWFmLTZkMGUwMDJlZjVkMi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AzIiwiU3RhcnRQYWdlIjp7IiRpZCI6IjUiLCIkdHlwZSI6IlN3aXNzQWNhZGVtaWMuUGFnZU51bWJlciwgU3dpc3NBY2FkZW1pYyIsIklzRnVsbHlOdW1lcmljIjp0cnVlLCJOdW1iZXIiOjIwMywiTnVtYmVyaW5nVHlwZSI6MCwiTnVtZXJhbFN5c3RlbSI6MCwiT3JpZ2luYWxTdHJpbmciOiIyMDMiLCJQcmV0dHlTdHJpbmciOiIyMDM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wMyJ9XX0sIlRhZyI6IkNpdGF2aVBsYWNlaG9sZGVyI2IzNDllYzU4LTA1ZTItNDE1Zi1iMWVhLTE2ZjY3MGVjMGQzZiIsIlRleHQiOiJWZ2wuIEJhbHplcnQsIEguOyBMZWhyYnVjaCBkZXIgT2JqZWt0bW9kZWxsaWVydW5nOyAxOTk5OyBTLiAyMDMiLCJXQUlWZXJzaW9uIjoiNi44LjAuMCJ9}</w:instrText>
          </w:r>
          <w:r>
            <w:rPr>
              <w:noProof/>
            </w:rPr>
            <w:fldChar w:fldCharType="separate"/>
          </w:r>
          <w:r>
            <w:rPr>
              <w:noProof/>
            </w:rPr>
            <w:t>Vgl. Balzert, H.; Lehrbuch der Objektmodellierung; 1999; S. 203</w:t>
          </w:r>
          <w:r>
            <w:rPr>
              <w:noProof/>
            </w:rPr>
            <w:fldChar w:fldCharType="end"/>
          </w:r>
        </w:sdtContent>
      </w:sdt>
    </w:p>
  </w:footnote>
  <w:footnote w:id="15">
    <w:p w14:paraId="3C945BBF" w14:textId="7330CCB5" w:rsidR="003B6224" w:rsidRDefault="003B6224" w:rsidP="003B6224">
      <w:pPr>
        <w:pStyle w:val="Funotentext"/>
      </w:pPr>
      <w:r>
        <w:rPr>
          <w:rStyle w:val="Funotenzeichen"/>
        </w:rPr>
        <w:footnoteRef/>
      </w:r>
      <w:r>
        <w:t xml:space="preserve"> </w:t>
      </w:r>
      <w:sdt>
        <w:sdtPr>
          <w:alias w:val="To edit, see citavi.com/edit"/>
          <w:tag w:val="CitaviPlaceholder#a34cc2a2-6eb7-47cc-bd59-a7a0c1637782"/>
          <w:id w:val="88972552"/>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mMDgxZGZlLTRjZTYtNGJiNi04OWYwLTdmZDRhNzBlNDllMC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1IiwiU3RhcnRQYWdlIjp7IiRpZCI6IjUiLCIkdHlwZSI6IlN3aXNzQWNhZGVtaWMuUGFnZU51bWJlciwgU3dpc3NBY2FkZW1pYyIsIklzRnVsbHlOdW1lcmljIjp0cnVlLCJOdW1iZXIiOjIxNSwiTnVtYmVyaW5nVHlwZSI6MCwiTnVtZXJhbFN5c3RlbSI6MCwiT3JpZ2luYWxTdHJpbmciOiIyMTUiLCJQcmV0dHlTdHJpbmciOiIyMTU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NSJ9XX0sIlRhZyI6IkNpdGF2aVBsYWNlaG9sZGVyI2EzNGNjMmEyLTZlYjctNDdjYy1iZDU5LWE3YTBjMTYzNzc4MiIsIlRleHQiOiJWZ2wuIEJhbHplcnQsIEguOyBMZWhyYnVjaCBkZXIgT2JqZWt0bW9kZWxsaWVydW5nOyAxOTk5OyBTLiAyMTUiLCJXQUlWZXJzaW9uIjoiNi44LjAuMCJ9}</w:instrText>
          </w:r>
          <w:r>
            <w:rPr>
              <w:noProof/>
            </w:rPr>
            <w:fldChar w:fldCharType="separate"/>
          </w:r>
          <w:r w:rsidR="00F75E46">
            <w:rPr>
              <w:noProof/>
            </w:rPr>
            <w:t>Vgl. Balzert, H.; Lehrbuch der Objektmodellierung; 1999; S. 215</w:t>
          </w:r>
          <w:r>
            <w:rPr>
              <w:noProof/>
            </w:rPr>
            <w:fldChar w:fldCharType="end"/>
          </w:r>
        </w:sdtContent>
      </w:sdt>
    </w:p>
  </w:footnote>
  <w:footnote w:id="16">
    <w:p w14:paraId="22907C77" w14:textId="78214640" w:rsidR="003B6224" w:rsidRDefault="003B6224" w:rsidP="003B6224">
      <w:pPr>
        <w:pStyle w:val="Funotentext"/>
      </w:pPr>
      <w:r>
        <w:rPr>
          <w:rStyle w:val="Funotenzeichen"/>
        </w:rPr>
        <w:footnoteRef/>
      </w:r>
      <w:r>
        <w:t xml:space="preserve"> </w:t>
      </w:r>
      <w:sdt>
        <w:sdtPr>
          <w:alias w:val="To edit, see citavi.com/edit"/>
          <w:tag w:val="CitaviPlaceholder#e823891d-66fd-4472-b7ed-d0f4b8457cfa"/>
          <w:id w:val="1995290343"/>
          <w:placeholder>
            <w:docPart w:val="B32372BF5C5244328DB1BBEC1F16BF6C"/>
          </w:placeholder>
        </w:sdtPr>
        <w:sdtEndPr/>
        <w:sdtContent>
          <w:r>
            <w:rPr>
              <w:noProof/>
            </w:rPr>
            <w:fldChar w:fldCharType="begin"/>
          </w:r>
          <w:r>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Nzg1ZGU0LWMwMDMtNDQ3Ny05YzIzLWYxY2JlMjUzYmM0MSIsIlJhbmdlTGVuZ3RoIjo2MywiUmVmZXJlbmNlSWQiOiI2ZjgwOWI5MS05YjA4LTQyN2QtYWRkYy01ZDM2NDg2MDcxO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jE4IiwiU3RhcnRQYWdlIjp7IiRpZCI6IjUiLCIkdHlwZSI6IlN3aXNzQWNhZGVtaWMuUGFnZU51bWJlciwgU3dpc3NBY2FkZW1pYyIsIklzRnVsbHlOdW1lcmljIjp0cnVlLCJOdW1iZXIiOjIxOCwiTnVtYmVyaW5nVHlwZSI6MCwiTnVtZXJhbFN5c3RlbSI6MCwiT3JpZ2luYWxTdHJpbmciOiIyMTgiLCJQcmV0dHlTdHJpbmciOiIyMTgifX0sIlByZWZpeCI6IlZnbC4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}</w:instrText>
          </w:r>
          <w:r>
            <w:rPr>
              <w:noProof/>
            </w:rPr>
            <w:fldChar w:fldCharType="separate"/>
          </w:r>
          <w:r w:rsidR="00F75E46">
            <w:rPr>
              <w:noProof/>
            </w:rPr>
            <w:t>Vgl. Balzert, H.; Lehrbuch der Objektmodellierung; 1999; S. 218</w:t>
          </w:r>
          <w:r>
            <w:rPr>
              <w:noProof/>
            </w:rP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E3EFB" w14:textId="77777777" w:rsidR="002A2411" w:rsidRDefault="002A241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Kursnummer"/>
      <w:id w:val="174151003"/>
      <w:dataBinding w:prefixMappings="xmlns:ns0='http://purl.org/dc/elements/1.1/' xmlns:ns1='http://schemas.openxmlformats.org/package/2006/metadata/core-properties' " w:xpath="/ns1:coreProperties[1]/ns1:keywords[1]" w:storeItemID="{6C3C8BC8-F283-45AE-878A-BAB7291924A1}"/>
      <w:text/>
    </w:sdtPr>
    <w:sdtEndPr/>
    <w:sdtContent>
      <w:p w14:paraId="1014B618" w14:textId="77777777" w:rsidR="005B6E20" w:rsidRDefault="002A2411">
        <w:pPr>
          <w:pStyle w:val="Kopfzeile"/>
          <w:spacing w:after="0"/>
          <w:rPr>
            <w:sz w:val="24"/>
            <w:u w:val="single"/>
          </w:rPr>
        </w:pPr>
        <w:r>
          <w:t xml:space="preserve">BiB8aE </w:t>
        </w:r>
        <w:proofErr w:type="spellStart"/>
        <w:r>
          <w:t>BiB8aE</w:t>
        </w:r>
        <w:proofErr w:type="spellEnd"/>
        <w:r>
          <w:t xml:space="preserve"> </w:t>
        </w:r>
        <w:proofErr w:type="spellStart"/>
        <w:r>
          <w:t>BiB8aE</w:t>
        </w:r>
        <w:proofErr w:type="spellEnd"/>
        <w:r>
          <w:t xml:space="preserve"> </w:t>
        </w:r>
        <w:proofErr w:type="spellStart"/>
        <w:r>
          <w:t>BiB8aE</w:t>
        </w:r>
        <w:proofErr w:type="spellEnd"/>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C2CBB" w14:textId="77777777" w:rsidR="002A2411" w:rsidRDefault="002A2411">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0CCA6" w14:textId="77777777" w:rsidR="005B6E20" w:rsidRDefault="007A2833">
    <w:pPr>
      <w:pStyle w:val="Kopfzeile"/>
      <w:spacing w:after="0"/>
      <w:rPr>
        <w:sz w:val="18"/>
      </w:rPr>
    </w:pPr>
    <w:r>
      <w:rPr>
        <w:b/>
        <w:bCs/>
        <w:sz w:val="18"/>
      </w:rPr>
      <w:t>Algorithmen und Datenstrukturen</w:t>
    </w:r>
    <w:r>
      <w:rPr>
        <w:sz w:val="18"/>
      </w:rPr>
      <w:tab/>
      <w:t xml:space="preserve">                                            </w:t>
    </w:r>
    <w:r>
      <w:rPr>
        <w:sz w:val="18"/>
      </w:rPr>
      <w:tab/>
      <w:t xml:space="preserve">         BiB8aE</w:t>
    </w:r>
  </w:p>
  <w:p w14:paraId="39E7C1BA" w14:textId="77777777" w:rsidR="005B6E20" w:rsidRDefault="005B6E20">
    <w:pPr>
      <w:pStyle w:val="Kopfzeile"/>
      <w:spacing w:after="0"/>
      <w:rPr>
        <w:sz w:val="18"/>
        <w:u w:val="single"/>
      </w:rPr>
    </w:pPr>
  </w:p>
  <w:p w14:paraId="0AFFCE5C" w14:textId="77777777" w:rsidR="005B6E20" w:rsidRDefault="005B6E20">
    <w:pPr>
      <w:pStyle w:val="Kopfzeile"/>
      <w:spacing w:after="0"/>
      <w:rPr>
        <w:sz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E60127" w14:textId="77777777" w:rsidR="005B6E20" w:rsidRDefault="005B6E20">
    <w:pPr>
      <w:pStyle w:val="Kopfzeile"/>
      <w:spacing w:after="0"/>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6D4C"/>
    <w:multiLevelType w:val="multilevel"/>
    <w:tmpl w:val="88EAF35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 w15:restartNumberingAfterBreak="0">
    <w:nsid w:val="048A4691"/>
    <w:multiLevelType w:val="multilevel"/>
    <w:tmpl w:val="C7C0B62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15A74A75"/>
    <w:multiLevelType w:val="multilevel"/>
    <w:tmpl w:val="4314A20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98248A2"/>
    <w:multiLevelType w:val="multilevel"/>
    <w:tmpl w:val="7E9491E6"/>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15:restartNumberingAfterBreak="0">
    <w:nsid w:val="1CBB5D32"/>
    <w:multiLevelType w:val="multilevel"/>
    <w:tmpl w:val="33AE11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B84316D"/>
    <w:multiLevelType w:val="multilevel"/>
    <w:tmpl w:val="B31A94CA"/>
    <w:lvl w:ilvl="0">
      <w:start w:val="1"/>
      <w:numFmt w:val="decimal"/>
      <w:pStyle w:val="berschrift1"/>
      <w:lvlText w:val="%1"/>
      <w:lvlJc w:val="left"/>
      <w:pPr>
        <w:tabs>
          <w:tab w:val="num" w:pos="0"/>
        </w:tabs>
        <w:ind w:left="858" w:hanging="432"/>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720" w:hanging="720"/>
      </w:pPr>
    </w:lvl>
    <w:lvl w:ilvl="3">
      <w:start w:val="1"/>
      <w:numFmt w:val="decimal"/>
      <w:pStyle w:val="berschrift4"/>
      <w:lvlText w:val="%1.%2.%3.%4"/>
      <w:lvlJc w:val="left"/>
      <w:pPr>
        <w:tabs>
          <w:tab w:val="num" w:pos="0"/>
        </w:tabs>
        <w:ind w:left="864" w:hanging="864"/>
      </w:pPr>
    </w:lvl>
    <w:lvl w:ilvl="4">
      <w:start w:val="1"/>
      <w:numFmt w:val="decimal"/>
      <w:pStyle w:val="berschrift5"/>
      <w:lvlText w:val="%1.%2.%3.%4.%5"/>
      <w:lvlJc w:val="left"/>
      <w:pPr>
        <w:tabs>
          <w:tab w:val="num" w:pos="0"/>
        </w:tabs>
        <w:ind w:left="1008" w:hanging="1008"/>
      </w:pPr>
    </w:lvl>
    <w:lvl w:ilvl="5">
      <w:start w:val="1"/>
      <w:numFmt w:val="decimal"/>
      <w:pStyle w:val="berschrift6"/>
      <w:lvlText w:val="%1.%2.%3.%4.%5.%6"/>
      <w:lvlJc w:val="left"/>
      <w:pPr>
        <w:tabs>
          <w:tab w:val="num" w:pos="0"/>
        </w:tabs>
        <w:ind w:left="1152" w:hanging="1152"/>
      </w:pPr>
    </w:lvl>
    <w:lvl w:ilvl="6">
      <w:start w:val="1"/>
      <w:numFmt w:val="decimal"/>
      <w:pStyle w:val="berschrift7"/>
      <w:lvlText w:val="%1.%2.%3.%4.%5.%6.%7"/>
      <w:lvlJc w:val="left"/>
      <w:pPr>
        <w:tabs>
          <w:tab w:val="num" w:pos="0"/>
        </w:tabs>
        <w:ind w:left="1296" w:hanging="1296"/>
      </w:pPr>
    </w:lvl>
    <w:lvl w:ilvl="7">
      <w:start w:val="1"/>
      <w:numFmt w:val="decimal"/>
      <w:pStyle w:val="berschrift8"/>
      <w:lvlText w:val="%1.%2.%3.%4.%5.%6.%7.%8"/>
      <w:lvlJc w:val="left"/>
      <w:pPr>
        <w:tabs>
          <w:tab w:val="num" w:pos="0"/>
        </w:tabs>
        <w:ind w:left="1440" w:hanging="1440"/>
      </w:pPr>
    </w:lvl>
    <w:lvl w:ilvl="8">
      <w:start w:val="1"/>
      <w:numFmt w:val="decimal"/>
      <w:pStyle w:val="berschrift9"/>
      <w:lvlText w:val="%1.%2.%3.%4.%5.%6.%7.%8.%9"/>
      <w:lvlJc w:val="left"/>
      <w:pPr>
        <w:tabs>
          <w:tab w:val="num" w:pos="0"/>
        </w:tabs>
        <w:ind w:left="1584" w:hanging="1584"/>
      </w:pPr>
    </w:lvl>
  </w:abstractNum>
  <w:abstractNum w:abstractNumId="6" w15:restartNumberingAfterBreak="0">
    <w:nsid w:val="38096AA2"/>
    <w:multiLevelType w:val="multilevel"/>
    <w:tmpl w:val="33E8B7A4"/>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7" w15:restartNumberingAfterBreak="0">
    <w:nsid w:val="3BAB4C19"/>
    <w:multiLevelType w:val="multilevel"/>
    <w:tmpl w:val="2870B5F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15:restartNumberingAfterBreak="0">
    <w:nsid w:val="3C6B0D62"/>
    <w:multiLevelType w:val="hybridMultilevel"/>
    <w:tmpl w:val="371C7C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8EE0AF2"/>
    <w:multiLevelType w:val="multilevel"/>
    <w:tmpl w:val="3DD2F55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15:restartNumberingAfterBreak="0">
    <w:nsid w:val="4BD03891"/>
    <w:multiLevelType w:val="multilevel"/>
    <w:tmpl w:val="B0203A9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D64244"/>
    <w:multiLevelType w:val="hybridMultilevel"/>
    <w:tmpl w:val="F52C4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26518B3"/>
    <w:multiLevelType w:val="multilevel"/>
    <w:tmpl w:val="6E3A2B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C9E2967"/>
    <w:multiLevelType w:val="multilevel"/>
    <w:tmpl w:val="3A588C82"/>
    <w:lvl w:ilvl="0">
      <w:start w:val="1"/>
      <w:numFmt w:val="decimal"/>
      <w:lvlText w:val="%1"/>
      <w:lvlJc w:val="left"/>
      <w:pPr>
        <w:tabs>
          <w:tab w:val="num" w:pos="0"/>
        </w:tabs>
        <w:ind w:left="858" w:hanging="43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14" w15:restartNumberingAfterBreak="0">
    <w:nsid w:val="7B732F87"/>
    <w:multiLevelType w:val="multilevel"/>
    <w:tmpl w:val="2B1C497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5"/>
  </w:num>
  <w:num w:numId="2">
    <w:abstractNumId w:val="6"/>
  </w:num>
  <w:num w:numId="3">
    <w:abstractNumId w:val="12"/>
  </w:num>
  <w:num w:numId="4">
    <w:abstractNumId w:val="14"/>
  </w:num>
  <w:num w:numId="5">
    <w:abstractNumId w:val="10"/>
  </w:num>
  <w:num w:numId="6">
    <w:abstractNumId w:val="4"/>
  </w:num>
  <w:num w:numId="7">
    <w:abstractNumId w:val="2"/>
  </w:num>
  <w:num w:numId="8">
    <w:abstractNumId w:val="7"/>
  </w:num>
  <w:num w:numId="9">
    <w:abstractNumId w:val="1"/>
  </w:num>
  <w:num w:numId="10">
    <w:abstractNumId w:val="13"/>
  </w:num>
  <w:num w:numId="11">
    <w:abstractNumId w:val="0"/>
  </w:num>
  <w:num w:numId="12">
    <w:abstractNumId w:val="3"/>
  </w:num>
  <w:num w:numId="13">
    <w:abstractNumId w:val="9"/>
  </w:num>
  <w:num w:numId="14">
    <w:abstractNumId w:val="5"/>
  </w:num>
  <w:num w:numId="15">
    <w:abstractNumId w:val="5"/>
  </w:num>
  <w:num w:numId="16">
    <w:abstractNumId w:val="5"/>
  </w:num>
  <w:num w:numId="17">
    <w:abstractNumId w:val="5"/>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E20"/>
    <w:rsid w:val="00001F2F"/>
    <w:rsid w:val="00007899"/>
    <w:rsid w:val="000302CF"/>
    <w:rsid w:val="00032ACC"/>
    <w:rsid w:val="00033EEC"/>
    <w:rsid w:val="00071358"/>
    <w:rsid w:val="000724F4"/>
    <w:rsid w:val="000853E4"/>
    <w:rsid w:val="000C5747"/>
    <w:rsid w:val="000D293D"/>
    <w:rsid w:val="000D53B8"/>
    <w:rsid w:val="000E29DD"/>
    <w:rsid w:val="000F5213"/>
    <w:rsid w:val="000F6742"/>
    <w:rsid w:val="001360B0"/>
    <w:rsid w:val="0013631B"/>
    <w:rsid w:val="00137B1A"/>
    <w:rsid w:val="00146BEB"/>
    <w:rsid w:val="001700EB"/>
    <w:rsid w:val="001703D0"/>
    <w:rsid w:val="00174748"/>
    <w:rsid w:val="00183570"/>
    <w:rsid w:val="001C320C"/>
    <w:rsid w:val="001E6A69"/>
    <w:rsid w:val="001F0DED"/>
    <w:rsid w:val="00206F1F"/>
    <w:rsid w:val="00221592"/>
    <w:rsid w:val="00236A7E"/>
    <w:rsid w:val="00245B21"/>
    <w:rsid w:val="00281E33"/>
    <w:rsid w:val="00284734"/>
    <w:rsid w:val="00294072"/>
    <w:rsid w:val="00294594"/>
    <w:rsid w:val="002A2411"/>
    <w:rsid w:val="002B417B"/>
    <w:rsid w:val="00301F70"/>
    <w:rsid w:val="00304787"/>
    <w:rsid w:val="00314D86"/>
    <w:rsid w:val="00325587"/>
    <w:rsid w:val="0033115D"/>
    <w:rsid w:val="00331E13"/>
    <w:rsid w:val="0035202F"/>
    <w:rsid w:val="003A14D9"/>
    <w:rsid w:val="003B6224"/>
    <w:rsid w:val="00426F2B"/>
    <w:rsid w:val="00474CAB"/>
    <w:rsid w:val="00483428"/>
    <w:rsid w:val="00487F3B"/>
    <w:rsid w:val="00492A13"/>
    <w:rsid w:val="004B1B52"/>
    <w:rsid w:val="004B5665"/>
    <w:rsid w:val="004D21CD"/>
    <w:rsid w:val="00510404"/>
    <w:rsid w:val="00510C6D"/>
    <w:rsid w:val="00522935"/>
    <w:rsid w:val="00544EFC"/>
    <w:rsid w:val="00571A94"/>
    <w:rsid w:val="005819CE"/>
    <w:rsid w:val="005A04F7"/>
    <w:rsid w:val="005B6E20"/>
    <w:rsid w:val="005F6D9C"/>
    <w:rsid w:val="00604B04"/>
    <w:rsid w:val="006338F3"/>
    <w:rsid w:val="00647EE6"/>
    <w:rsid w:val="00656A36"/>
    <w:rsid w:val="0065784A"/>
    <w:rsid w:val="00676D52"/>
    <w:rsid w:val="00677861"/>
    <w:rsid w:val="006907F7"/>
    <w:rsid w:val="006A4A6F"/>
    <w:rsid w:val="006A52B2"/>
    <w:rsid w:val="006C15E6"/>
    <w:rsid w:val="006C3D50"/>
    <w:rsid w:val="006E1851"/>
    <w:rsid w:val="006E19FF"/>
    <w:rsid w:val="00712ADA"/>
    <w:rsid w:val="00752FE7"/>
    <w:rsid w:val="0075370A"/>
    <w:rsid w:val="00796301"/>
    <w:rsid w:val="007A2833"/>
    <w:rsid w:val="007B0946"/>
    <w:rsid w:val="007C02CC"/>
    <w:rsid w:val="007C4564"/>
    <w:rsid w:val="007C5BFA"/>
    <w:rsid w:val="007F47E6"/>
    <w:rsid w:val="00800AEA"/>
    <w:rsid w:val="0080401D"/>
    <w:rsid w:val="008278D7"/>
    <w:rsid w:val="00847111"/>
    <w:rsid w:val="00867380"/>
    <w:rsid w:val="0087027F"/>
    <w:rsid w:val="00877CFD"/>
    <w:rsid w:val="0089141E"/>
    <w:rsid w:val="008B374B"/>
    <w:rsid w:val="008E3FBF"/>
    <w:rsid w:val="008F015D"/>
    <w:rsid w:val="008F21B8"/>
    <w:rsid w:val="008F7F56"/>
    <w:rsid w:val="00912898"/>
    <w:rsid w:val="0093009B"/>
    <w:rsid w:val="009427FB"/>
    <w:rsid w:val="009626CE"/>
    <w:rsid w:val="0099144B"/>
    <w:rsid w:val="0099544B"/>
    <w:rsid w:val="00995C01"/>
    <w:rsid w:val="009C4626"/>
    <w:rsid w:val="009C5DC1"/>
    <w:rsid w:val="009F43D1"/>
    <w:rsid w:val="00A021E0"/>
    <w:rsid w:val="00A03DA4"/>
    <w:rsid w:val="00A043D3"/>
    <w:rsid w:val="00A42A90"/>
    <w:rsid w:val="00A97F73"/>
    <w:rsid w:val="00AA7167"/>
    <w:rsid w:val="00AF21E8"/>
    <w:rsid w:val="00AF4FC7"/>
    <w:rsid w:val="00AF72D6"/>
    <w:rsid w:val="00B2425E"/>
    <w:rsid w:val="00B272E2"/>
    <w:rsid w:val="00B31748"/>
    <w:rsid w:val="00B7054A"/>
    <w:rsid w:val="00BA50FA"/>
    <w:rsid w:val="00BB473A"/>
    <w:rsid w:val="00BE4005"/>
    <w:rsid w:val="00BF7364"/>
    <w:rsid w:val="00C1164A"/>
    <w:rsid w:val="00C131FE"/>
    <w:rsid w:val="00C22D5C"/>
    <w:rsid w:val="00C257DB"/>
    <w:rsid w:val="00C537C8"/>
    <w:rsid w:val="00C71A5F"/>
    <w:rsid w:val="00C83845"/>
    <w:rsid w:val="00CB2CF5"/>
    <w:rsid w:val="00CB4AFE"/>
    <w:rsid w:val="00CC563D"/>
    <w:rsid w:val="00CD52AF"/>
    <w:rsid w:val="00CE4D48"/>
    <w:rsid w:val="00CF2A3B"/>
    <w:rsid w:val="00D01DA6"/>
    <w:rsid w:val="00D06556"/>
    <w:rsid w:val="00D42285"/>
    <w:rsid w:val="00D579E3"/>
    <w:rsid w:val="00D6075D"/>
    <w:rsid w:val="00D712D5"/>
    <w:rsid w:val="00D91334"/>
    <w:rsid w:val="00D94EA6"/>
    <w:rsid w:val="00D95C5D"/>
    <w:rsid w:val="00DA545E"/>
    <w:rsid w:val="00DE1FF7"/>
    <w:rsid w:val="00DF5AA6"/>
    <w:rsid w:val="00E1469A"/>
    <w:rsid w:val="00E37AC9"/>
    <w:rsid w:val="00E41C33"/>
    <w:rsid w:val="00E421F9"/>
    <w:rsid w:val="00E72604"/>
    <w:rsid w:val="00EA395B"/>
    <w:rsid w:val="00EA45C9"/>
    <w:rsid w:val="00EA7FFA"/>
    <w:rsid w:val="00EC2450"/>
    <w:rsid w:val="00EC2B86"/>
    <w:rsid w:val="00EE0DF3"/>
    <w:rsid w:val="00EE1FE4"/>
    <w:rsid w:val="00EE46B9"/>
    <w:rsid w:val="00EE7EE4"/>
    <w:rsid w:val="00F75E46"/>
    <w:rsid w:val="00F81C40"/>
    <w:rsid w:val="00FA0E1E"/>
    <w:rsid w:val="00FC75F2"/>
    <w:rsid w:val="00FD08E9"/>
    <w:rsid w:val="00FD3D8A"/>
    <w:rsid w:val="00FD6383"/>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EA39F"/>
  <w15:docId w15:val="{451263B2-68B2-4EF3-8CAA-99603221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3"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2311"/>
    <w:pPr>
      <w:spacing w:after="240" w:line="360" w:lineRule="auto"/>
      <w:jc w:val="both"/>
    </w:pPr>
    <w:rPr>
      <w:rFonts w:ascii="Arial" w:hAnsi="Arial" w:cs="Arial"/>
      <w:sz w:val="22"/>
      <w:szCs w:val="24"/>
    </w:rPr>
  </w:style>
  <w:style w:type="paragraph" w:styleId="berschrift1">
    <w:name w:val="heading 1"/>
    <w:basedOn w:val="Standard"/>
    <w:next w:val="Standard"/>
    <w:qFormat/>
    <w:rsid w:val="00EC69DA"/>
    <w:pPr>
      <w:keepNext/>
      <w:numPr>
        <w:numId w:val="1"/>
      </w:numPr>
      <w:spacing w:before="480" w:after="160" w:line="240" w:lineRule="auto"/>
      <w:ind w:left="432" w:firstLine="0"/>
      <w:outlineLvl w:val="0"/>
    </w:pPr>
    <w:rPr>
      <w:b/>
      <w:bCs/>
    </w:rPr>
  </w:style>
  <w:style w:type="paragraph" w:styleId="berschrift2">
    <w:name w:val="heading 2"/>
    <w:basedOn w:val="Standard"/>
    <w:next w:val="Standard"/>
    <w:qFormat/>
    <w:rsid w:val="001515B1"/>
    <w:pPr>
      <w:keepNext/>
      <w:numPr>
        <w:ilvl w:val="1"/>
        <w:numId w:val="1"/>
      </w:numPr>
      <w:outlineLvl w:val="1"/>
    </w:pPr>
  </w:style>
  <w:style w:type="paragraph" w:styleId="berschrift3">
    <w:name w:val="heading 3"/>
    <w:basedOn w:val="Standard"/>
    <w:next w:val="Standard"/>
    <w:qFormat/>
    <w:rsid w:val="002C28B2"/>
    <w:pPr>
      <w:keepNext/>
      <w:numPr>
        <w:ilvl w:val="2"/>
        <w:numId w:val="1"/>
      </w:numPr>
      <w:spacing w:before="480" w:after="160" w:line="240" w:lineRule="auto"/>
      <w:outlineLvl w:val="2"/>
    </w:pPr>
    <w:rPr>
      <w:b/>
    </w:rPr>
  </w:style>
  <w:style w:type="paragraph" w:styleId="berschrift4">
    <w:name w:val="heading 4"/>
    <w:basedOn w:val="Standard"/>
    <w:next w:val="Standard"/>
    <w:qFormat/>
    <w:rsid w:val="004B7765"/>
    <w:pPr>
      <w:keepNext/>
      <w:numPr>
        <w:ilvl w:val="3"/>
        <w:numId w:val="1"/>
      </w:numPr>
      <w:outlineLvl w:val="3"/>
    </w:pPr>
    <w:rPr>
      <w:bCs/>
    </w:rPr>
  </w:style>
  <w:style w:type="paragraph" w:styleId="berschrift5">
    <w:name w:val="heading 5"/>
    <w:basedOn w:val="Standard"/>
    <w:next w:val="Standard"/>
    <w:qFormat/>
    <w:rsid w:val="002F1C98"/>
    <w:pPr>
      <w:keepNext/>
      <w:numPr>
        <w:ilvl w:val="4"/>
        <w:numId w:val="1"/>
      </w:numPr>
      <w:outlineLvl w:val="4"/>
    </w:pPr>
    <w:rPr>
      <w:b/>
      <w:bCs/>
      <w:u w:val="single"/>
    </w:rPr>
  </w:style>
  <w:style w:type="paragraph" w:styleId="berschrift6">
    <w:name w:val="heading 6"/>
    <w:basedOn w:val="Standard"/>
    <w:next w:val="Standard"/>
    <w:qFormat/>
    <w:rsid w:val="002F1C98"/>
    <w:pPr>
      <w:keepNext/>
      <w:numPr>
        <w:ilvl w:val="5"/>
        <w:numId w:val="1"/>
      </w:numPr>
      <w:outlineLvl w:val="5"/>
    </w:pPr>
    <w:rPr>
      <w:b/>
      <w:bCs/>
      <w:u w:val="single"/>
    </w:rPr>
  </w:style>
  <w:style w:type="paragraph" w:styleId="berschrift7">
    <w:name w:val="heading 7"/>
    <w:basedOn w:val="Standard"/>
    <w:next w:val="Standard"/>
    <w:semiHidden/>
    <w:unhideWhenUsed/>
    <w:qFormat/>
    <w:rsid w:val="00032B75"/>
    <w:pPr>
      <w:numPr>
        <w:ilvl w:val="6"/>
        <w:numId w:val="1"/>
      </w:numPr>
      <w:spacing w:before="240" w:after="60"/>
      <w:outlineLvl w:val="6"/>
    </w:pPr>
    <w:rPr>
      <w:rFonts w:ascii="Calibri" w:hAnsi="Calibri" w:cs="Times New Roman"/>
    </w:rPr>
  </w:style>
  <w:style w:type="paragraph" w:styleId="berschrift8">
    <w:name w:val="heading 8"/>
    <w:basedOn w:val="Standard"/>
    <w:next w:val="Standard"/>
    <w:semiHidden/>
    <w:unhideWhenUsed/>
    <w:qFormat/>
    <w:rsid w:val="00032B75"/>
    <w:pPr>
      <w:numPr>
        <w:ilvl w:val="7"/>
        <w:numId w:val="1"/>
      </w:numPr>
      <w:spacing w:before="240" w:after="60"/>
      <w:outlineLvl w:val="7"/>
    </w:pPr>
    <w:rPr>
      <w:rFonts w:ascii="Calibri" w:hAnsi="Calibri" w:cs="Times New Roman"/>
      <w:i/>
      <w:iCs/>
    </w:rPr>
  </w:style>
  <w:style w:type="paragraph" w:styleId="berschrift9">
    <w:name w:val="heading 9"/>
    <w:basedOn w:val="Standard"/>
    <w:next w:val="Standard"/>
    <w:semiHidden/>
    <w:unhideWhenUsed/>
    <w:qFormat/>
    <w:rsid w:val="00032B75"/>
    <w:pPr>
      <w:numPr>
        <w:ilvl w:val="8"/>
        <w:numId w:val="1"/>
      </w:numPr>
      <w:spacing w:before="240" w:after="60"/>
      <w:outlineLvl w:val="8"/>
    </w:pPr>
    <w:rPr>
      <w:rFonts w:ascii="Cambria" w:hAnsi="Cambria" w:cs="Times New Roman"/>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rsid w:val="002F1C98"/>
    <w:rPr>
      <w:color w:val="0000FF"/>
      <w:u w:val="single"/>
    </w:rPr>
  </w:style>
  <w:style w:type="character" w:styleId="Seitenzahl">
    <w:name w:val="page number"/>
    <w:basedOn w:val="Absatz-Standardschriftart"/>
    <w:qFormat/>
    <w:rsid w:val="002F1C98"/>
  </w:style>
  <w:style w:type="character" w:styleId="Hervorhebung">
    <w:name w:val="Emphasis"/>
    <w:basedOn w:val="Absatz-Standardschriftart"/>
    <w:qFormat/>
    <w:rsid w:val="002F1C98"/>
    <w:rPr>
      <w:i/>
      <w:iCs/>
    </w:rPr>
  </w:style>
  <w:style w:type="character" w:styleId="BesuchterLink">
    <w:name w:val="FollowedHyperlink"/>
    <w:basedOn w:val="Absatz-Standardschriftart"/>
    <w:rsid w:val="002F1C98"/>
    <w:rPr>
      <w:color w:val="800080"/>
      <w:u w:val="single"/>
    </w:rPr>
  </w:style>
  <w:style w:type="character" w:customStyle="1" w:styleId="FootnoteCharacters">
    <w:name w:val="Footnote Characters"/>
    <w:basedOn w:val="Absatz-Standardschriftart"/>
    <w:uiPriority w:val="99"/>
    <w:semiHidden/>
    <w:qFormat/>
    <w:rsid w:val="00727103"/>
    <w:rPr>
      <w:vertAlign w:val="superscript"/>
    </w:rPr>
  </w:style>
  <w:style w:type="character" w:customStyle="1" w:styleId="FootnoteAnchor">
    <w:name w:val="Footnote Anchor"/>
    <w:rPr>
      <w:vertAlign w:val="superscript"/>
    </w:rPr>
  </w:style>
  <w:style w:type="character" w:customStyle="1" w:styleId="UnterschriftperHand">
    <w:name w:val="Unterschrift per Hand"/>
    <w:basedOn w:val="Absatz-Standardschriftart"/>
    <w:qFormat/>
    <w:rsid w:val="00D82FBD"/>
    <w:rPr>
      <w:u w:val="single"/>
    </w:rPr>
  </w:style>
  <w:style w:type="character" w:customStyle="1" w:styleId="FormatvorlageArial">
    <w:name w:val="Formatvorlage Arial"/>
    <w:basedOn w:val="Absatz-Standardschriftart"/>
    <w:qFormat/>
    <w:rsid w:val="00D82FBD"/>
    <w:rPr>
      <w:rFonts w:ascii="Arial" w:hAnsi="Arial"/>
    </w:rPr>
  </w:style>
  <w:style w:type="character" w:customStyle="1" w:styleId="berschrift7Zchn">
    <w:name w:val="Überschrift 7 Zchn"/>
    <w:basedOn w:val="Absatz-Standardschriftart"/>
    <w:semiHidden/>
    <w:qFormat/>
    <w:rsid w:val="00032B75"/>
    <w:rPr>
      <w:rFonts w:ascii="Calibri" w:hAnsi="Calibri"/>
      <w:sz w:val="22"/>
      <w:szCs w:val="24"/>
    </w:rPr>
  </w:style>
  <w:style w:type="character" w:customStyle="1" w:styleId="berschrift8Zchn">
    <w:name w:val="Überschrift 8 Zchn"/>
    <w:basedOn w:val="Absatz-Standardschriftart"/>
    <w:semiHidden/>
    <w:qFormat/>
    <w:rsid w:val="00032B75"/>
    <w:rPr>
      <w:rFonts w:ascii="Calibri" w:hAnsi="Calibri"/>
      <w:i/>
      <w:iCs/>
      <w:sz w:val="22"/>
      <w:szCs w:val="24"/>
    </w:rPr>
  </w:style>
  <w:style w:type="character" w:customStyle="1" w:styleId="berschrift9Zchn">
    <w:name w:val="Überschrift 9 Zchn"/>
    <w:basedOn w:val="Absatz-Standardschriftart"/>
    <w:semiHidden/>
    <w:qFormat/>
    <w:rsid w:val="00032B75"/>
    <w:rPr>
      <w:rFonts w:ascii="Cambria" w:hAnsi="Cambria"/>
      <w:sz w:val="22"/>
      <w:szCs w:val="22"/>
    </w:rPr>
  </w:style>
  <w:style w:type="character" w:customStyle="1" w:styleId="berschrift0Zchn">
    <w:name w:val="Überschrift 0 Zchn"/>
    <w:basedOn w:val="Absatz-Standardschriftart"/>
    <w:qFormat/>
    <w:rsid w:val="00A770D4"/>
    <w:rPr>
      <w:rFonts w:ascii="Arial" w:hAnsi="Arial"/>
      <w:b/>
      <w:sz w:val="28"/>
      <w:szCs w:val="28"/>
    </w:rPr>
  </w:style>
  <w:style w:type="character" w:customStyle="1" w:styleId="FunotentextZchn">
    <w:name w:val="Fußnotentext Zchn"/>
    <w:link w:val="Funotentext"/>
    <w:uiPriority w:val="99"/>
    <w:semiHidden/>
    <w:qFormat/>
    <w:rsid w:val="007E2202"/>
    <w:rPr>
      <w:rFonts w:ascii="Arial" w:hAnsi="Arial" w:cs="Arial"/>
    </w:rPr>
  </w:style>
  <w:style w:type="character" w:styleId="Fett">
    <w:name w:val="Strong"/>
    <w:basedOn w:val="Absatz-Standardschriftart"/>
    <w:uiPriority w:val="22"/>
    <w:qFormat/>
    <w:rsid w:val="00D82A09"/>
    <w:rPr>
      <w:b/>
      <w:bCs/>
    </w:rPr>
  </w:style>
  <w:style w:type="character" w:customStyle="1" w:styleId="berschrift2Zchn">
    <w:name w:val="Überschrift 2 Zchn"/>
    <w:basedOn w:val="Absatz-Standardschriftart"/>
    <w:qFormat/>
    <w:rsid w:val="00377C20"/>
    <w:rPr>
      <w:rFonts w:ascii="Arial" w:hAnsi="Arial" w:cs="Arial"/>
      <w:sz w:val="22"/>
      <w:szCs w:val="24"/>
    </w:rPr>
  </w:style>
  <w:style w:type="character" w:customStyle="1" w:styleId="SBAberschrift11Zchn">
    <w:name w:val="SBA Überschrift 1.1 Zchn"/>
    <w:basedOn w:val="berschrift2Zchn"/>
    <w:link w:val="SBAberschrift11"/>
    <w:qFormat/>
    <w:rsid w:val="00B81CF5"/>
    <w:rPr>
      <w:rFonts w:ascii="Arial" w:hAnsi="Arial" w:cs="Arial"/>
      <w:b/>
      <w:sz w:val="22"/>
      <w:szCs w:val="24"/>
    </w:rPr>
  </w:style>
  <w:style w:type="character" w:customStyle="1" w:styleId="TitelZchn">
    <w:name w:val="Titel Zchn"/>
    <w:basedOn w:val="Absatz-Standardschriftart"/>
    <w:link w:val="Titel"/>
    <w:qFormat/>
    <w:rsid w:val="00EC17D5"/>
    <w:rPr>
      <w:rFonts w:asciiTheme="majorHAnsi" w:eastAsiaTheme="majorEastAsia" w:hAnsiTheme="majorHAnsi" w:cstheme="majorBidi"/>
      <w:spacing w:val="-10"/>
      <w:kern w:val="2"/>
      <w:sz w:val="56"/>
      <w:szCs w:val="56"/>
    </w:rPr>
  </w:style>
  <w:style w:type="character" w:styleId="Platzhaltertext">
    <w:name w:val="Placeholder Text"/>
    <w:basedOn w:val="Absatz-Standardschriftart"/>
    <w:uiPriority w:val="99"/>
    <w:semiHidden/>
    <w:qFormat/>
    <w:rsid w:val="00394506"/>
    <w:rPr>
      <w:color w:val="808080"/>
    </w:rPr>
  </w:style>
  <w:style w:type="character" w:customStyle="1" w:styleId="apple-converted-space">
    <w:name w:val="apple-converted-space"/>
    <w:basedOn w:val="Absatz-Standardschriftart"/>
    <w:qFormat/>
    <w:rsid w:val="00AC0B48"/>
  </w:style>
  <w:style w:type="character" w:customStyle="1" w:styleId="SBAberschriftohneNummerierungZchn">
    <w:name w:val="SBA Überschrift ohne Nummerierung Zchn"/>
    <w:basedOn w:val="berschrift0Zchn"/>
    <w:link w:val="SBAberschriftohneNummerierung"/>
    <w:qFormat/>
    <w:rsid w:val="00020555"/>
    <w:rPr>
      <w:rFonts w:ascii="Arial" w:hAnsi="Arial"/>
      <w:b/>
      <w:sz w:val="22"/>
      <w:szCs w:val="22"/>
    </w:rPr>
  </w:style>
  <w:style w:type="character" w:customStyle="1" w:styleId="SBAberschriftoNummerierungZchn">
    <w:name w:val="SBA Überschrift o. Nummerierung Zchn"/>
    <w:basedOn w:val="berschrift0Zchn"/>
    <w:link w:val="SBAberschriftoNummerierung"/>
    <w:qFormat/>
    <w:rsid w:val="005E2A95"/>
    <w:rPr>
      <w:rFonts w:ascii="Arial" w:hAnsi="Arial"/>
      <w:b/>
      <w:sz w:val="22"/>
      <w:szCs w:val="22"/>
    </w:rPr>
  </w:style>
  <w:style w:type="character" w:styleId="Kommentarzeichen">
    <w:name w:val="annotation reference"/>
    <w:basedOn w:val="Absatz-Standardschriftart"/>
    <w:semiHidden/>
    <w:unhideWhenUsed/>
    <w:qFormat/>
    <w:rsid w:val="007B6B7C"/>
    <w:rPr>
      <w:sz w:val="16"/>
      <w:szCs w:val="16"/>
    </w:rPr>
  </w:style>
  <w:style w:type="character" w:customStyle="1" w:styleId="KommentartextZchn">
    <w:name w:val="Kommentartext Zchn"/>
    <w:basedOn w:val="Absatz-Standardschriftart"/>
    <w:link w:val="Kommentartext"/>
    <w:semiHidden/>
    <w:qFormat/>
    <w:rsid w:val="007B6B7C"/>
    <w:rPr>
      <w:rFonts w:ascii="Arial" w:hAnsi="Arial" w:cs="Arial"/>
    </w:rPr>
  </w:style>
  <w:style w:type="character" w:customStyle="1" w:styleId="KommentarthemaZchn">
    <w:name w:val="Kommentarthema Zchn"/>
    <w:basedOn w:val="KommentartextZchn"/>
    <w:link w:val="Kommentarthema"/>
    <w:semiHidden/>
    <w:qFormat/>
    <w:rsid w:val="007B6B7C"/>
    <w:rPr>
      <w:rFonts w:ascii="Arial" w:hAnsi="Arial" w:cs="Arial"/>
      <w:b/>
      <w:bCs/>
    </w:rPr>
  </w:style>
  <w:style w:type="character" w:customStyle="1" w:styleId="SprechblasentextZchn">
    <w:name w:val="Sprechblasentext Zchn"/>
    <w:basedOn w:val="Absatz-Standardschriftart"/>
    <w:link w:val="Sprechblasentext"/>
    <w:semiHidden/>
    <w:qFormat/>
    <w:rsid w:val="003C56A9"/>
    <w:rPr>
      <w:rFonts w:ascii="Segoe UI" w:hAnsi="Segoe UI" w:cs="Segoe UI"/>
      <w:sz w:val="18"/>
      <w:szCs w:val="18"/>
    </w:rPr>
  </w:style>
  <w:style w:type="character" w:customStyle="1" w:styleId="CitaviBibliographyEntryZchn">
    <w:name w:val="Citavi Bibliography Entry Zchn"/>
    <w:basedOn w:val="Absatz-Standardschriftart"/>
    <w:link w:val="CitaviBibliographyEntry"/>
    <w:uiPriority w:val="99"/>
    <w:qFormat/>
    <w:rsid w:val="00285A5C"/>
    <w:rPr>
      <w:rFonts w:ascii="Arial" w:hAnsi="Arial" w:cs="Arial"/>
      <w:sz w:val="22"/>
      <w:szCs w:val="24"/>
    </w:rPr>
  </w:style>
  <w:style w:type="character" w:customStyle="1" w:styleId="CitaviBibliographyHeadingZchn">
    <w:name w:val="Citavi Bibliography Heading Zchn"/>
    <w:basedOn w:val="Absatz-Standardschriftart"/>
    <w:link w:val="CitaviBibliographyHeading"/>
    <w:uiPriority w:val="99"/>
    <w:qFormat/>
    <w:rsid w:val="00285A5C"/>
    <w:rPr>
      <w:rFonts w:ascii="Arial" w:hAnsi="Arial" w:cs="Arial"/>
      <w:b/>
      <w:bCs/>
      <w:sz w:val="22"/>
      <w:szCs w:val="24"/>
    </w:rPr>
  </w:style>
  <w:style w:type="character" w:customStyle="1" w:styleId="CitaviChapterBibliographyHeadingZchn">
    <w:name w:val="Citavi Chapter Bibliography Heading Zchn"/>
    <w:basedOn w:val="Absatz-Standardschriftart"/>
    <w:link w:val="CitaviChapterBibliographyHeading"/>
    <w:uiPriority w:val="99"/>
    <w:qFormat/>
    <w:rsid w:val="00285A5C"/>
    <w:rPr>
      <w:rFonts w:ascii="Arial" w:hAnsi="Arial" w:cs="Arial"/>
      <w:sz w:val="22"/>
      <w:szCs w:val="24"/>
    </w:rPr>
  </w:style>
  <w:style w:type="character" w:customStyle="1" w:styleId="CitaviBibliographySubheading1Zchn">
    <w:name w:val="Citavi Bibliography Subheading 1 Zchn"/>
    <w:basedOn w:val="Absatz-Standardschriftart"/>
    <w:link w:val="CitaviBibliographySubheading1"/>
    <w:uiPriority w:val="99"/>
    <w:qFormat/>
    <w:rsid w:val="00285A5C"/>
    <w:rPr>
      <w:rFonts w:ascii="Arial" w:hAnsi="Arial" w:cs="Arial"/>
      <w:sz w:val="22"/>
      <w:szCs w:val="24"/>
    </w:rPr>
  </w:style>
  <w:style w:type="character" w:customStyle="1" w:styleId="CitaviBibliographySubheading2Zchn">
    <w:name w:val="Citavi Bibliography Subheading 2 Zchn"/>
    <w:basedOn w:val="Absatz-Standardschriftart"/>
    <w:link w:val="CitaviBibliographySubheading2"/>
    <w:uiPriority w:val="99"/>
    <w:qFormat/>
    <w:rsid w:val="00285A5C"/>
    <w:rPr>
      <w:rFonts w:ascii="Arial" w:hAnsi="Arial" w:cs="Arial"/>
      <w:b/>
      <w:sz w:val="22"/>
      <w:szCs w:val="24"/>
    </w:rPr>
  </w:style>
  <w:style w:type="character" w:customStyle="1" w:styleId="CitaviBibliographySubheading3Zchn">
    <w:name w:val="Citavi Bibliography Subheading 3 Zchn"/>
    <w:basedOn w:val="Absatz-Standardschriftart"/>
    <w:link w:val="CitaviBibliographySubheading3"/>
    <w:uiPriority w:val="99"/>
    <w:qFormat/>
    <w:rsid w:val="00285A5C"/>
    <w:rPr>
      <w:rFonts w:ascii="Arial" w:hAnsi="Arial" w:cs="Arial"/>
      <w:bCs/>
      <w:sz w:val="22"/>
      <w:szCs w:val="24"/>
    </w:rPr>
  </w:style>
  <w:style w:type="character" w:customStyle="1" w:styleId="CitaviBibliographySubheading4Zchn">
    <w:name w:val="Citavi Bibliography Subheading 4 Zchn"/>
    <w:basedOn w:val="Absatz-Standardschriftart"/>
    <w:link w:val="CitaviBibliographySubheading4"/>
    <w:uiPriority w:val="99"/>
    <w:qFormat/>
    <w:rsid w:val="00285A5C"/>
    <w:rPr>
      <w:rFonts w:ascii="Arial" w:hAnsi="Arial" w:cs="Arial"/>
      <w:b/>
      <w:bCs/>
      <w:sz w:val="22"/>
      <w:szCs w:val="24"/>
      <w:u w:val="single"/>
    </w:rPr>
  </w:style>
  <w:style w:type="character" w:customStyle="1" w:styleId="CitaviBibliographySubheading5Zchn">
    <w:name w:val="Citavi Bibliography Subheading 5 Zchn"/>
    <w:basedOn w:val="Absatz-Standardschriftart"/>
    <w:link w:val="CitaviBibliographySubheading5"/>
    <w:uiPriority w:val="99"/>
    <w:qFormat/>
    <w:rsid w:val="00285A5C"/>
    <w:rPr>
      <w:rFonts w:ascii="Arial" w:hAnsi="Arial" w:cs="Arial"/>
      <w:b/>
      <w:bCs/>
      <w:sz w:val="22"/>
      <w:szCs w:val="24"/>
      <w:u w:val="single"/>
    </w:rPr>
  </w:style>
  <w:style w:type="character" w:customStyle="1" w:styleId="CitaviBibliographySubheading6Zchn">
    <w:name w:val="Citavi Bibliography Subheading 6 Zchn"/>
    <w:basedOn w:val="Absatz-Standardschriftart"/>
    <w:link w:val="CitaviBibliographySubheading6"/>
    <w:uiPriority w:val="99"/>
    <w:qFormat/>
    <w:rsid w:val="00285A5C"/>
    <w:rPr>
      <w:rFonts w:ascii="Calibri" w:hAnsi="Calibri"/>
      <w:sz w:val="22"/>
      <w:szCs w:val="24"/>
    </w:rPr>
  </w:style>
  <w:style w:type="character" w:customStyle="1" w:styleId="CitaviBibliographySubheading7Zchn">
    <w:name w:val="Citavi Bibliography Subheading 7 Zchn"/>
    <w:basedOn w:val="Absatz-Standardschriftart"/>
    <w:link w:val="CitaviBibliographySubheading7"/>
    <w:uiPriority w:val="99"/>
    <w:qFormat/>
    <w:rsid w:val="00285A5C"/>
    <w:rPr>
      <w:rFonts w:ascii="Calibri" w:hAnsi="Calibri"/>
      <w:i/>
      <w:iCs/>
      <w:sz w:val="22"/>
      <w:szCs w:val="24"/>
    </w:rPr>
  </w:style>
  <w:style w:type="character" w:customStyle="1" w:styleId="CitaviBibliographySubheading8Zchn">
    <w:name w:val="Citavi Bibliography Subheading 8 Zchn"/>
    <w:basedOn w:val="Absatz-Standardschriftart"/>
    <w:link w:val="CitaviBibliographySubheading8"/>
    <w:uiPriority w:val="99"/>
    <w:qFormat/>
    <w:rsid w:val="00285A5C"/>
    <w:rPr>
      <w:rFonts w:ascii="Cambria" w:hAnsi="Cambria"/>
      <w:sz w:val="22"/>
      <w:szCs w:val="22"/>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rsid w:val="002F1C98"/>
  </w:style>
  <w:style w:type="paragraph" w:styleId="Liste">
    <w:name w:val="List"/>
    <w:basedOn w:val="Textkrper"/>
  </w:style>
  <w:style w:type="paragraph" w:styleId="Beschriftung">
    <w:name w:val="caption"/>
    <w:basedOn w:val="Standard"/>
    <w:next w:val="Standard"/>
    <w:unhideWhenUsed/>
    <w:qFormat/>
    <w:rsid w:val="00C66AD7"/>
    <w:rPr>
      <w:b/>
      <w:bCs/>
      <w:sz w:val="20"/>
      <w:szCs w:val="20"/>
    </w:rPr>
  </w:style>
  <w:style w:type="paragraph" w:customStyle="1" w:styleId="Index">
    <w:name w:val="Index"/>
    <w:basedOn w:val="Standard"/>
    <w:qFormat/>
    <w:pPr>
      <w:suppressLineNumbers/>
    </w:pPr>
  </w:style>
  <w:style w:type="paragraph" w:customStyle="1" w:styleId="HeaderandFooter">
    <w:name w:val="Header and Footer"/>
    <w:basedOn w:val="Standard"/>
    <w:qFormat/>
  </w:style>
  <w:style w:type="paragraph" w:styleId="Kopfzeile">
    <w:name w:val="header"/>
    <w:basedOn w:val="Standard"/>
    <w:rsid w:val="002F1C98"/>
    <w:pPr>
      <w:tabs>
        <w:tab w:val="center" w:pos="4536"/>
        <w:tab w:val="right" w:pos="9072"/>
      </w:tabs>
    </w:pPr>
  </w:style>
  <w:style w:type="paragraph" w:styleId="Fuzeile">
    <w:name w:val="footer"/>
    <w:basedOn w:val="Standard"/>
    <w:rsid w:val="002F1C98"/>
    <w:pPr>
      <w:tabs>
        <w:tab w:val="center" w:pos="4536"/>
        <w:tab w:val="right" w:pos="9072"/>
      </w:tabs>
    </w:pPr>
  </w:style>
  <w:style w:type="paragraph" w:styleId="StandardWeb">
    <w:name w:val="Normal (Web)"/>
    <w:basedOn w:val="Standard"/>
    <w:uiPriority w:val="99"/>
    <w:qFormat/>
    <w:rsid w:val="002F1C98"/>
    <w:pPr>
      <w:spacing w:beforeAutospacing="1" w:afterAutospacing="1"/>
    </w:pPr>
    <w:rPr>
      <w:rFonts w:ascii="Verdana" w:hAnsi="Verdana" w:cs="Times New Roman"/>
      <w:color w:val="000000"/>
      <w:sz w:val="17"/>
      <w:szCs w:val="17"/>
    </w:rPr>
  </w:style>
  <w:style w:type="paragraph" w:customStyle="1" w:styleId="artikelanzeigehtml">
    <w:name w:val="artikel_anzeige_html"/>
    <w:basedOn w:val="Standard"/>
    <w:qFormat/>
    <w:rsid w:val="002F1C98"/>
    <w:pPr>
      <w:spacing w:beforeAutospacing="1" w:afterAutospacing="1"/>
    </w:pPr>
    <w:rPr>
      <w:rFonts w:ascii="Times New Roman" w:hAnsi="Times New Roman" w:cs="Times New Roman"/>
    </w:rPr>
  </w:style>
  <w:style w:type="paragraph" w:styleId="Textkrper2">
    <w:name w:val="Body Text 2"/>
    <w:basedOn w:val="Standard"/>
    <w:qFormat/>
    <w:rsid w:val="002F1C98"/>
    <w:rPr>
      <w:sz w:val="20"/>
    </w:rPr>
  </w:style>
  <w:style w:type="paragraph" w:styleId="Textkrper3">
    <w:name w:val="Body Text 3"/>
    <w:basedOn w:val="Standard"/>
    <w:qFormat/>
    <w:rsid w:val="002F1C98"/>
    <w:pPr>
      <w:tabs>
        <w:tab w:val="left" w:pos="6545"/>
      </w:tabs>
      <w:ind w:right="2509"/>
    </w:pPr>
  </w:style>
  <w:style w:type="paragraph" w:styleId="Textkrper-Zeileneinzug">
    <w:name w:val="Body Text Indent"/>
    <w:basedOn w:val="Standard"/>
    <w:rsid w:val="002F1C98"/>
    <w:pPr>
      <w:ind w:left="374"/>
    </w:pPr>
  </w:style>
  <w:style w:type="paragraph" w:styleId="Textkrper-Einzug2">
    <w:name w:val="Body Text Indent 2"/>
    <w:basedOn w:val="Standard"/>
    <w:qFormat/>
    <w:rsid w:val="002F1C98"/>
    <w:pPr>
      <w:ind w:left="1122"/>
    </w:pPr>
  </w:style>
  <w:style w:type="paragraph" w:styleId="Funotentext">
    <w:name w:val="footnote text"/>
    <w:basedOn w:val="Standard"/>
    <w:link w:val="FunotentextZchn"/>
    <w:uiPriority w:val="99"/>
    <w:semiHidden/>
    <w:rsid w:val="007E2202"/>
    <w:pPr>
      <w:spacing w:after="0"/>
      <w:jc w:val="left"/>
    </w:pPr>
    <w:rPr>
      <w:sz w:val="20"/>
      <w:szCs w:val="20"/>
    </w:rPr>
  </w:style>
  <w:style w:type="paragraph" w:customStyle="1" w:styleId="Formatvorlageberschrift0">
    <w:name w:val="Formatvorlage Überschrift 0"/>
    <w:basedOn w:val="Standard"/>
    <w:qFormat/>
    <w:rsid w:val="00D82FBD"/>
    <w:pPr>
      <w:spacing w:before="480"/>
      <w:outlineLvl w:val="0"/>
    </w:pPr>
    <w:rPr>
      <w:rFonts w:cs="Times New Roman"/>
      <w:b/>
      <w:bCs/>
      <w:sz w:val="28"/>
      <w:szCs w:val="28"/>
    </w:rPr>
  </w:style>
  <w:style w:type="paragraph" w:styleId="Inhaltsverzeichnisberschrift">
    <w:name w:val="TOC Heading"/>
    <w:basedOn w:val="berschrift1"/>
    <w:next w:val="Standard"/>
    <w:uiPriority w:val="39"/>
    <w:semiHidden/>
    <w:unhideWhenUsed/>
    <w:qFormat/>
    <w:rsid w:val="00032B75"/>
    <w:pPr>
      <w:keepLines/>
      <w:numPr>
        <w:numId w:val="0"/>
      </w:numPr>
      <w:spacing w:line="276" w:lineRule="auto"/>
      <w:ind w:left="432"/>
    </w:pPr>
    <w:rPr>
      <w:rFonts w:ascii="Cambria" w:hAnsi="Cambria" w:cs="Times New Roman"/>
      <w:color w:val="365F91"/>
      <w:sz w:val="28"/>
      <w:szCs w:val="28"/>
      <w:lang w:eastAsia="en-US"/>
    </w:rPr>
  </w:style>
  <w:style w:type="paragraph" w:styleId="Verzeichnis1">
    <w:name w:val="toc 1"/>
    <w:basedOn w:val="Standard"/>
    <w:next w:val="Standard"/>
    <w:autoRedefine/>
    <w:uiPriority w:val="39"/>
    <w:rsid w:val="004B7765"/>
    <w:pPr>
      <w:tabs>
        <w:tab w:val="left" w:pos="993"/>
        <w:tab w:val="right" w:leader="dot" w:pos="8592"/>
      </w:tabs>
    </w:pPr>
  </w:style>
  <w:style w:type="paragraph" w:styleId="Verzeichnis2">
    <w:name w:val="toc 2"/>
    <w:basedOn w:val="Standard"/>
    <w:next w:val="Standard"/>
    <w:autoRedefine/>
    <w:uiPriority w:val="39"/>
    <w:rsid w:val="004B7765"/>
    <w:pPr>
      <w:tabs>
        <w:tab w:val="left" w:pos="993"/>
        <w:tab w:val="right" w:leader="dot" w:pos="8592"/>
      </w:tabs>
    </w:pPr>
  </w:style>
  <w:style w:type="paragraph" w:styleId="Verzeichnis3">
    <w:name w:val="toc 3"/>
    <w:basedOn w:val="Standard"/>
    <w:next w:val="Standard"/>
    <w:autoRedefine/>
    <w:uiPriority w:val="39"/>
    <w:rsid w:val="00922EE7"/>
    <w:pPr>
      <w:tabs>
        <w:tab w:val="left" w:pos="993"/>
        <w:tab w:val="right" w:leader="dot" w:pos="8592"/>
      </w:tabs>
    </w:pPr>
  </w:style>
  <w:style w:type="paragraph" w:styleId="Verzeichnis4">
    <w:name w:val="toc 4"/>
    <w:basedOn w:val="Standard"/>
    <w:next w:val="Standard"/>
    <w:autoRedefine/>
    <w:uiPriority w:val="39"/>
    <w:rsid w:val="004B7765"/>
    <w:pPr>
      <w:tabs>
        <w:tab w:val="left" w:pos="993"/>
        <w:tab w:val="right" w:leader="dot" w:pos="8592"/>
      </w:tabs>
    </w:pPr>
  </w:style>
  <w:style w:type="paragraph" w:customStyle="1" w:styleId="Quellen">
    <w:name w:val="Quellen"/>
    <w:basedOn w:val="Standard"/>
    <w:semiHidden/>
    <w:qFormat/>
    <w:rsid w:val="00923EAC"/>
    <w:rPr>
      <w:rFonts w:cs="Times New Roman"/>
      <w:szCs w:val="28"/>
    </w:rPr>
  </w:style>
  <w:style w:type="paragraph" w:styleId="Abbildungsverzeichnis">
    <w:name w:val="table of figures"/>
    <w:basedOn w:val="Standard"/>
    <w:next w:val="Standard"/>
    <w:uiPriority w:val="99"/>
    <w:qFormat/>
    <w:rsid w:val="00C66AD7"/>
  </w:style>
  <w:style w:type="paragraph" w:styleId="Verzeichnis9">
    <w:name w:val="toc 9"/>
    <w:basedOn w:val="Standard"/>
    <w:next w:val="Standard"/>
    <w:autoRedefine/>
    <w:uiPriority w:val="39"/>
    <w:rsid w:val="00A770D4"/>
    <w:pPr>
      <w:tabs>
        <w:tab w:val="right" w:leader="dot" w:pos="8494"/>
      </w:tabs>
    </w:pPr>
  </w:style>
  <w:style w:type="paragraph" w:customStyle="1" w:styleId="berschrift0">
    <w:name w:val="Überschrift 0"/>
    <w:basedOn w:val="Standard"/>
    <w:next w:val="Standard"/>
    <w:qFormat/>
    <w:rsid w:val="00A770D4"/>
    <w:pPr>
      <w:spacing w:before="480"/>
      <w:outlineLvl w:val="0"/>
    </w:pPr>
    <w:rPr>
      <w:rFonts w:cs="Times New Roman"/>
      <w:b/>
      <w:sz w:val="28"/>
      <w:szCs w:val="28"/>
    </w:rPr>
  </w:style>
  <w:style w:type="paragraph" w:customStyle="1" w:styleId="VerzeichnisSeite">
    <w:name w:val="Verzeichnis Seite"/>
    <w:basedOn w:val="Standard"/>
    <w:next w:val="Standard"/>
    <w:qFormat/>
    <w:rsid w:val="00A770D4"/>
    <w:pPr>
      <w:jc w:val="right"/>
    </w:pPr>
    <w:rPr>
      <w:rFonts w:cs="Times New Roman"/>
      <w:szCs w:val="20"/>
    </w:rPr>
  </w:style>
  <w:style w:type="paragraph" w:customStyle="1" w:styleId="Default">
    <w:name w:val="Default"/>
    <w:qFormat/>
    <w:rsid w:val="005E2B68"/>
    <w:rPr>
      <w:rFonts w:ascii="Tahoma" w:eastAsia="Calibri" w:hAnsi="Tahoma" w:cs="Tahoma"/>
      <w:color w:val="000000"/>
      <w:sz w:val="24"/>
      <w:szCs w:val="24"/>
      <w:lang w:eastAsia="en-US"/>
    </w:rPr>
  </w:style>
  <w:style w:type="paragraph" w:styleId="Listenabsatz">
    <w:name w:val="List Paragraph"/>
    <w:basedOn w:val="Standard"/>
    <w:uiPriority w:val="34"/>
    <w:qFormat/>
    <w:rsid w:val="00B649E1"/>
    <w:pPr>
      <w:spacing w:after="160" w:line="259" w:lineRule="auto"/>
      <w:ind w:left="720"/>
      <w:contextualSpacing/>
    </w:pPr>
    <w:rPr>
      <w:rFonts w:asciiTheme="minorHAnsi" w:eastAsiaTheme="minorHAnsi" w:hAnsiTheme="minorHAnsi" w:cstheme="minorBidi"/>
      <w:szCs w:val="22"/>
      <w:lang w:eastAsia="en-US"/>
    </w:rPr>
  </w:style>
  <w:style w:type="paragraph" w:customStyle="1" w:styleId="SBAberschrift11">
    <w:name w:val="SBA Überschrift 1.1"/>
    <w:basedOn w:val="berschrift2"/>
    <w:link w:val="SBAberschrift11Zchn"/>
    <w:qFormat/>
    <w:rsid w:val="00B81CF5"/>
    <w:pPr>
      <w:numPr>
        <w:ilvl w:val="0"/>
        <w:numId w:val="0"/>
      </w:numPr>
      <w:spacing w:before="480" w:after="160" w:line="240" w:lineRule="auto"/>
    </w:pPr>
    <w:rPr>
      <w:b/>
    </w:rPr>
  </w:style>
  <w:style w:type="paragraph" w:styleId="Titel">
    <w:name w:val="Title"/>
    <w:basedOn w:val="Standard"/>
    <w:next w:val="Standard"/>
    <w:link w:val="TitelZchn"/>
    <w:qFormat/>
    <w:rsid w:val="00EC17D5"/>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SBAberschriftohneNummerierung">
    <w:name w:val="SBA Überschrift ohne Nummerierung"/>
    <w:basedOn w:val="berschrift0"/>
    <w:link w:val="SBAberschriftohneNummerierungZchn"/>
    <w:qFormat/>
    <w:rsid w:val="00020555"/>
    <w:rPr>
      <w:sz w:val="22"/>
      <w:szCs w:val="22"/>
    </w:rPr>
  </w:style>
  <w:style w:type="paragraph" w:customStyle="1" w:styleId="SBAberschriftoNummerierung">
    <w:name w:val="SBA Überschrift o. Nummerierung"/>
    <w:basedOn w:val="berschrift0"/>
    <w:link w:val="SBAberschriftoNummerierungZchn"/>
    <w:qFormat/>
    <w:rsid w:val="005E2A95"/>
    <w:rPr>
      <w:sz w:val="22"/>
      <w:szCs w:val="22"/>
    </w:rPr>
  </w:style>
  <w:style w:type="paragraph" w:styleId="Kommentartext">
    <w:name w:val="annotation text"/>
    <w:basedOn w:val="Standard"/>
    <w:link w:val="KommentartextZchn"/>
    <w:semiHidden/>
    <w:unhideWhenUsed/>
    <w:qFormat/>
    <w:rsid w:val="007B6B7C"/>
    <w:pPr>
      <w:spacing w:line="240" w:lineRule="auto"/>
    </w:pPr>
    <w:rPr>
      <w:sz w:val="20"/>
      <w:szCs w:val="20"/>
    </w:rPr>
  </w:style>
  <w:style w:type="paragraph" w:styleId="Kommentarthema">
    <w:name w:val="annotation subject"/>
    <w:basedOn w:val="Kommentartext"/>
    <w:next w:val="Kommentartext"/>
    <w:link w:val="KommentarthemaZchn"/>
    <w:semiHidden/>
    <w:unhideWhenUsed/>
    <w:qFormat/>
    <w:rsid w:val="007B6B7C"/>
    <w:rPr>
      <w:b/>
      <w:bCs/>
    </w:rPr>
  </w:style>
  <w:style w:type="paragraph" w:styleId="Sprechblasentext">
    <w:name w:val="Balloon Text"/>
    <w:basedOn w:val="Standard"/>
    <w:link w:val="SprechblasentextZchn"/>
    <w:semiHidden/>
    <w:unhideWhenUsed/>
    <w:qFormat/>
    <w:rsid w:val="003C56A9"/>
    <w:pPr>
      <w:spacing w:after="0" w:line="240" w:lineRule="auto"/>
    </w:pPr>
    <w:rPr>
      <w:rFonts w:ascii="Segoe UI" w:hAnsi="Segoe UI" w:cs="Segoe UI"/>
      <w:sz w:val="18"/>
      <w:szCs w:val="18"/>
    </w:rPr>
  </w:style>
  <w:style w:type="paragraph" w:customStyle="1" w:styleId="FormatvorlageBeschriftungVor8PtNach6Pt">
    <w:name w:val="Formatvorlage Beschriftung + Vor:  8 Pt. Nach:  6 Pt."/>
    <w:basedOn w:val="Beschriftung"/>
    <w:qFormat/>
    <w:rsid w:val="000F4D0B"/>
    <w:pPr>
      <w:spacing w:before="160"/>
    </w:pPr>
    <w:rPr>
      <w:rFonts w:cs="Times New Roman"/>
    </w:rPr>
  </w:style>
  <w:style w:type="paragraph" w:customStyle="1" w:styleId="CitaviBibliographyEntry">
    <w:name w:val="Citavi Bibliography Entry"/>
    <w:basedOn w:val="Standard"/>
    <w:link w:val="CitaviBibliographyEntryZchn"/>
    <w:uiPriority w:val="99"/>
    <w:qFormat/>
    <w:rsid w:val="00285A5C"/>
    <w:pPr>
      <w:spacing w:after="120"/>
      <w:jc w:val="left"/>
    </w:pPr>
  </w:style>
  <w:style w:type="paragraph" w:customStyle="1" w:styleId="CitaviBibliographyHeading">
    <w:name w:val="Citavi Bibliography Heading"/>
    <w:basedOn w:val="berschrift1"/>
    <w:link w:val="CitaviBibliographyHeadingZchn"/>
    <w:uiPriority w:val="99"/>
    <w:qFormat/>
    <w:rsid w:val="00285A5C"/>
    <w:pPr>
      <w:numPr>
        <w:numId w:val="0"/>
      </w:numPr>
      <w:ind w:left="432"/>
      <w:jc w:val="left"/>
    </w:pPr>
  </w:style>
  <w:style w:type="paragraph" w:customStyle="1" w:styleId="CitaviChapterBibliographyHeading">
    <w:name w:val="Citavi Chapter Bibliography Heading"/>
    <w:basedOn w:val="berschrift2"/>
    <w:link w:val="CitaviChapterBibliographyHeadingZchn"/>
    <w:uiPriority w:val="99"/>
    <w:qFormat/>
    <w:rsid w:val="00285A5C"/>
    <w:pPr>
      <w:numPr>
        <w:ilvl w:val="0"/>
        <w:numId w:val="0"/>
      </w:numPr>
      <w:jc w:val="left"/>
    </w:pPr>
  </w:style>
  <w:style w:type="paragraph" w:customStyle="1" w:styleId="CitaviBibliographySubheading1">
    <w:name w:val="Citavi Bibliography Subheading 1"/>
    <w:basedOn w:val="berschrift2"/>
    <w:link w:val="CitaviBibliographySubheading1Zchn"/>
    <w:uiPriority w:val="99"/>
    <w:qFormat/>
    <w:rsid w:val="00285A5C"/>
    <w:pPr>
      <w:numPr>
        <w:ilvl w:val="0"/>
        <w:numId w:val="0"/>
      </w:numPr>
      <w:jc w:val="left"/>
    </w:pPr>
  </w:style>
  <w:style w:type="paragraph" w:customStyle="1" w:styleId="CitaviBibliographySubheading2">
    <w:name w:val="Citavi Bibliography Subheading 2"/>
    <w:basedOn w:val="berschrift3"/>
    <w:link w:val="CitaviBibliographySubheading2Zchn"/>
    <w:uiPriority w:val="99"/>
    <w:qFormat/>
    <w:rsid w:val="00285A5C"/>
    <w:pPr>
      <w:numPr>
        <w:ilvl w:val="0"/>
        <w:numId w:val="0"/>
      </w:numPr>
      <w:jc w:val="left"/>
    </w:pPr>
  </w:style>
  <w:style w:type="paragraph" w:customStyle="1" w:styleId="CitaviBibliographySubheading3">
    <w:name w:val="Citavi Bibliography Subheading 3"/>
    <w:basedOn w:val="berschrift4"/>
    <w:link w:val="CitaviBibliographySubheading3Zchn"/>
    <w:uiPriority w:val="99"/>
    <w:qFormat/>
    <w:rsid w:val="00285A5C"/>
    <w:pPr>
      <w:numPr>
        <w:ilvl w:val="0"/>
        <w:numId w:val="0"/>
      </w:numPr>
      <w:jc w:val="left"/>
    </w:pPr>
  </w:style>
  <w:style w:type="paragraph" w:customStyle="1" w:styleId="CitaviBibliographySubheading4">
    <w:name w:val="Citavi Bibliography Subheading 4"/>
    <w:basedOn w:val="berschrift5"/>
    <w:link w:val="CitaviBibliographySubheading4Zchn"/>
    <w:uiPriority w:val="99"/>
    <w:qFormat/>
    <w:rsid w:val="00285A5C"/>
    <w:pPr>
      <w:numPr>
        <w:ilvl w:val="0"/>
        <w:numId w:val="0"/>
      </w:numPr>
      <w:jc w:val="left"/>
    </w:pPr>
  </w:style>
  <w:style w:type="paragraph" w:customStyle="1" w:styleId="CitaviBibliographySubheading5">
    <w:name w:val="Citavi Bibliography Subheading 5"/>
    <w:basedOn w:val="berschrift6"/>
    <w:link w:val="CitaviBibliographySubheading5Zchn"/>
    <w:uiPriority w:val="99"/>
    <w:qFormat/>
    <w:rsid w:val="00285A5C"/>
    <w:pPr>
      <w:numPr>
        <w:ilvl w:val="0"/>
        <w:numId w:val="0"/>
      </w:numPr>
    </w:pPr>
  </w:style>
  <w:style w:type="paragraph" w:customStyle="1" w:styleId="CitaviBibliographySubheading6">
    <w:name w:val="Citavi Bibliography Subheading 6"/>
    <w:basedOn w:val="berschrift7"/>
    <w:link w:val="CitaviBibliographySubheading6Zchn"/>
    <w:uiPriority w:val="99"/>
    <w:qFormat/>
    <w:rsid w:val="00285A5C"/>
    <w:pPr>
      <w:numPr>
        <w:ilvl w:val="0"/>
        <w:numId w:val="0"/>
      </w:numPr>
    </w:pPr>
  </w:style>
  <w:style w:type="paragraph" w:customStyle="1" w:styleId="CitaviBibliographySubheading7">
    <w:name w:val="Citavi Bibliography Subheading 7"/>
    <w:basedOn w:val="berschrift8"/>
    <w:link w:val="CitaviBibliographySubheading7Zchn"/>
    <w:uiPriority w:val="99"/>
    <w:qFormat/>
    <w:rsid w:val="00285A5C"/>
    <w:pPr>
      <w:numPr>
        <w:ilvl w:val="0"/>
        <w:numId w:val="0"/>
      </w:numPr>
    </w:pPr>
  </w:style>
  <w:style w:type="paragraph" w:customStyle="1" w:styleId="CitaviBibliographySubheading8">
    <w:name w:val="Citavi Bibliography Subheading 8"/>
    <w:basedOn w:val="berschrift9"/>
    <w:link w:val="CitaviBibliographySubheading8Zchn"/>
    <w:uiPriority w:val="99"/>
    <w:qFormat/>
    <w:rsid w:val="00285A5C"/>
    <w:pPr>
      <w:numPr>
        <w:ilvl w:val="0"/>
        <w:numId w:val="0"/>
      </w:numPr>
    </w:pPr>
  </w:style>
  <w:style w:type="paragraph" w:customStyle="1" w:styleId="FrameContents">
    <w:name w:val="Frame Contents"/>
    <w:basedOn w:val="Standard"/>
    <w:qFormat/>
  </w:style>
  <w:style w:type="paragraph" w:styleId="Indexberschrift">
    <w:name w:val="index heading"/>
    <w:basedOn w:val="Heading"/>
    <w:pPr>
      <w:suppressLineNumbers/>
    </w:pPr>
    <w:rPr>
      <w:b/>
      <w:bCs/>
      <w:sz w:val="32"/>
      <w:szCs w:val="32"/>
    </w:rPr>
  </w:style>
  <w:style w:type="paragraph" w:styleId="RGV-berschrift">
    <w:name w:val="toa heading"/>
    <w:basedOn w:val="Indexberschrift"/>
  </w:style>
  <w:style w:type="table" w:styleId="Tabellenraster">
    <w:name w:val="Table Grid"/>
    <w:basedOn w:val="NormaleTabelle"/>
    <w:uiPriority w:val="59"/>
    <w:rsid w:val="00C66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uiPriority w:val="39"/>
    <w:rsid w:val="00507597"/>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uiPriority w:val="39"/>
    <w:rsid w:val="006007F4"/>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notenzeichen">
    <w:name w:val="footnote reference"/>
    <w:basedOn w:val="Absatz-Standardschriftart"/>
    <w:uiPriority w:val="99"/>
    <w:semiHidden/>
    <w:rsid w:val="003B622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32372BF5C5244328DB1BBEC1F16BF6C"/>
        <w:category>
          <w:name w:val="Allgemein"/>
          <w:gallery w:val="placeholder"/>
        </w:category>
        <w:types>
          <w:type w:val="bbPlcHdr"/>
        </w:types>
        <w:behaviors>
          <w:behavior w:val="content"/>
        </w:behaviors>
        <w:guid w:val="{25F994FE-2DA1-4DD4-9CB3-4A69D0ADCF1A}"/>
      </w:docPartPr>
      <w:docPartBody>
        <w:p w:rsidR="001208CD" w:rsidRDefault="00877E7E" w:rsidP="00877E7E">
          <w:pPr>
            <w:pStyle w:val="B32372BF5C5244328DB1BBEC1F16BF6C"/>
          </w:pPr>
          <w:r w:rsidRPr="008A56A6">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63BDE66-488F-4F99-B6DE-CB99D646E113}"/>
      </w:docPartPr>
      <w:docPartBody>
        <w:p w:rsidR="001460A4" w:rsidRDefault="00BB6E00">
          <w:r w:rsidRPr="00EF3B14">
            <w:rPr>
              <w:rStyle w:val="Platzhaltertext"/>
            </w:rPr>
            <w:t>Klicken oder tippen Sie hier, um Text einzugeben.</w:t>
          </w:r>
        </w:p>
      </w:docPartBody>
    </w:docPart>
    <w:docPart>
      <w:docPartPr>
        <w:name w:val="E7F7872B5C5D47908E1254C79FCBA9A5"/>
        <w:category>
          <w:name w:val="Allgemein"/>
          <w:gallery w:val="placeholder"/>
        </w:category>
        <w:types>
          <w:type w:val="bbPlcHdr"/>
        </w:types>
        <w:behaviors>
          <w:behavior w:val="content"/>
        </w:behaviors>
        <w:guid w:val="{9F4E470B-D753-4FAE-8287-C505E1627118}"/>
      </w:docPartPr>
      <w:docPartBody>
        <w:p w:rsidR="001460A4" w:rsidRDefault="00BB6E00" w:rsidP="00BB6E00">
          <w:pPr>
            <w:pStyle w:val="E7F7872B5C5D47908E1254C79FCBA9A5"/>
          </w:pPr>
          <w:r w:rsidRPr="008A56A6">
            <w:rPr>
              <w:rStyle w:val="Platzhaltertext"/>
            </w:rPr>
            <w:t>Klicken oder tippen Sie hier, um Text einzugeben.</w:t>
          </w:r>
        </w:p>
      </w:docPartBody>
    </w:docPart>
    <w:docPart>
      <w:docPartPr>
        <w:name w:val="81A1BE56D1CB4878B1A43DB957C7A05C"/>
        <w:category>
          <w:name w:val="Allgemein"/>
          <w:gallery w:val="placeholder"/>
        </w:category>
        <w:types>
          <w:type w:val="bbPlcHdr"/>
        </w:types>
        <w:behaviors>
          <w:behavior w:val="content"/>
        </w:behaviors>
        <w:guid w:val="{D257D075-7C5A-43A2-9919-70EEA60C6E1F}"/>
      </w:docPartPr>
      <w:docPartBody>
        <w:p w:rsidR="001460A4" w:rsidRDefault="00BB6E00" w:rsidP="00BB6E00">
          <w:pPr>
            <w:pStyle w:val="81A1BE56D1CB4878B1A43DB957C7A05C"/>
          </w:pPr>
          <w:r w:rsidRPr="008A56A6">
            <w:rPr>
              <w:rStyle w:val="Platzhaltertext"/>
            </w:rPr>
            <w:t>Klicken oder tippen Sie hier, um Text einzugeben.</w:t>
          </w:r>
        </w:p>
      </w:docPartBody>
    </w:docPart>
    <w:docPart>
      <w:docPartPr>
        <w:name w:val="F423204822AA48DFAF536419CE3DE5A2"/>
        <w:category>
          <w:name w:val="Allgemein"/>
          <w:gallery w:val="placeholder"/>
        </w:category>
        <w:types>
          <w:type w:val="bbPlcHdr"/>
        </w:types>
        <w:behaviors>
          <w:behavior w:val="content"/>
        </w:behaviors>
        <w:guid w:val="{9F64A4EF-7921-41BE-B88D-2D92AA26EB9B}"/>
      </w:docPartPr>
      <w:docPartBody>
        <w:p w:rsidR="001460A4" w:rsidRDefault="00BB6E00" w:rsidP="00BB6E00">
          <w:pPr>
            <w:pStyle w:val="F423204822AA48DFAF536419CE3DE5A2"/>
          </w:pPr>
          <w:r w:rsidRPr="008A56A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Symbol">
    <w:altName w:val="Arial Unicode MS"/>
    <w:charset w:val="02"/>
    <w:family w:val="auto"/>
    <w:pitch w:val="default"/>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markup="0" w:comments="0" w:insDel="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8FB"/>
    <w:rsid w:val="00082D17"/>
    <w:rsid w:val="0009643A"/>
    <w:rsid w:val="000A442E"/>
    <w:rsid w:val="000F21DE"/>
    <w:rsid w:val="000F609E"/>
    <w:rsid w:val="001208CD"/>
    <w:rsid w:val="001460A4"/>
    <w:rsid w:val="001A7BB4"/>
    <w:rsid w:val="001F6F07"/>
    <w:rsid w:val="002367C1"/>
    <w:rsid w:val="00307107"/>
    <w:rsid w:val="003161A5"/>
    <w:rsid w:val="00344ACE"/>
    <w:rsid w:val="003D15ED"/>
    <w:rsid w:val="003E31D8"/>
    <w:rsid w:val="004B25C6"/>
    <w:rsid w:val="004D7244"/>
    <w:rsid w:val="005B713C"/>
    <w:rsid w:val="005D73B9"/>
    <w:rsid w:val="00627C45"/>
    <w:rsid w:val="00692836"/>
    <w:rsid w:val="006C4517"/>
    <w:rsid w:val="00773433"/>
    <w:rsid w:val="008277D3"/>
    <w:rsid w:val="00872A4A"/>
    <w:rsid w:val="00877E7E"/>
    <w:rsid w:val="008F04EE"/>
    <w:rsid w:val="009502A7"/>
    <w:rsid w:val="00997FF0"/>
    <w:rsid w:val="00A308FB"/>
    <w:rsid w:val="00A42E99"/>
    <w:rsid w:val="00A80110"/>
    <w:rsid w:val="00AD3A96"/>
    <w:rsid w:val="00AE474C"/>
    <w:rsid w:val="00B6356C"/>
    <w:rsid w:val="00B96956"/>
    <w:rsid w:val="00BB6E00"/>
    <w:rsid w:val="00BD5774"/>
    <w:rsid w:val="00BF384E"/>
    <w:rsid w:val="00C13522"/>
    <w:rsid w:val="00C44532"/>
    <w:rsid w:val="00E56D0A"/>
    <w:rsid w:val="00EA71D9"/>
    <w:rsid w:val="00EE7AF7"/>
    <w:rsid w:val="00F55155"/>
    <w:rsid w:val="00F556D2"/>
    <w:rsid w:val="00F85230"/>
    <w:rsid w:val="00FA4DE8"/>
    <w:rsid w:val="00FB30D4"/>
    <w:rsid w:val="00FC37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B6E00"/>
    <w:rPr>
      <w:color w:val="808080"/>
    </w:rPr>
  </w:style>
  <w:style w:type="paragraph" w:customStyle="1" w:styleId="B32372BF5C5244328DB1BBEC1F16BF6C">
    <w:name w:val="B32372BF5C5244328DB1BBEC1F16BF6C"/>
    <w:rsid w:val="00877E7E"/>
    <w:rPr>
      <w:lang w:val="de-DE" w:eastAsia="de-DE"/>
    </w:rPr>
  </w:style>
  <w:style w:type="paragraph" w:customStyle="1" w:styleId="E7F7872B5C5D47908E1254C79FCBA9A5">
    <w:name w:val="E7F7872B5C5D47908E1254C79FCBA9A5"/>
    <w:rsid w:val="00BB6E00"/>
    <w:rPr>
      <w:lang w:val="de-DE" w:eastAsia="de-DE"/>
    </w:rPr>
  </w:style>
  <w:style w:type="paragraph" w:customStyle="1" w:styleId="81A1BE56D1CB4878B1A43DB957C7A05C">
    <w:name w:val="81A1BE56D1CB4878B1A43DB957C7A05C"/>
    <w:rsid w:val="00BB6E00"/>
    <w:rPr>
      <w:lang w:val="de-DE" w:eastAsia="de-DE"/>
    </w:rPr>
  </w:style>
  <w:style w:type="paragraph" w:customStyle="1" w:styleId="F423204822AA48DFAF536419CE3DE5A2">
    <w:name w:val="F423204822AA48DFAF536419CE3DE5A2"/>
    <w:rsid w:val="00BB6E00"/>
    <w:rPr>
      <w:lang w:val="de-DE" w:eastAsia="de-D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A80B4F84D0CC46A29291037A488136" ma:contentTypeVersion="6" ma:contentTypeDescription="Ein neues Dokument erstellen." ma:contentTypeScope="" ma:versionID="de00a73c948bc5dc565c9ad9c41a4218">
  <xsd:schema xmlns:xsd="http://www.w3.org/2001/XMLSchema" xmlns:xs="http://www.w3.org/2001/XMLSchema" xmlns:p="http://schemas.microsoft.com/office/2006/metadata/properties" xmlns:ns2="90918b6b-25b6-484c-ae2f-151f483fb429" targetNamespace="http://schemas.microsoft.com/office/2006/metadata/properties" ma:root="true" ma:fieldsID="7d58fd0db29e8ff3b1fd6467baa55c39" ns2:_="">
    <xsd:import namespace="90918b6b-25b6-484c-ae2f-151f483fb4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18b6b-25b6-484c-ae2f-151f483fb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A4E6-620B-45F1-A651-0E9B79568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18b6b-25b6-484c-ae2f-151f483fb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44F24C-D039-4A5C-92A4-F0A28D4A924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CA487AB-264D-40AF-B842-9ADD9C3CA35F}">
  <ds:schemaRefs>
    <ds:schemaRef ds:uri="http://schemas.microsoft.com/sharepoint/v3/contenttype/forms"/>
  </ds:schemaRefs>
</ds:datastoreItem>
</file>

<file path=customXml/itemProps4.xml><?xml version="1.0" encoding="utf-8"?>
<ds:datastoreItem xmlns:ds="http://schemas.openxmlformats.org/officeDocument/2006/customXml" ds:itemID="{AD056121-C86B-4D51-8B50-46339E478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3734</Words>
  <Characters>23528</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Transferdokumentationsreport</vt:lpstr>
    </vt:vector>
  </TitlesOfParts>
  <Company>Steinbeis Business Academy</Company>
  <LinksUpToDate>false</LinksUpToDate>
  <CharactersWithSpaces>27208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Transferdokumentationsreport</dc:title>
  <dc:subject>Algorithmen und Datenstrukturen</dc:subject>
  <dc:creator>Otto Härtel</dc:creator>
  <cp:keywords>BiB8aE BiB8aE BiB8aE BiB8aE</cp:keywords>
  <dc:description>638-0-04059</dc:description>
  <cp:lastModifiedBy>Haertel, Otto (DI FA SEA SAFI PRC)</cp:lastModifiedBy>
  <cp:revision>708</cp:revision>
  <cp:lastPrinted>2018-08-07T13:28:00Z</cp:lastPrinted>
  <dcterms:created xsi:type="dcterms:W3CDTF">2021-02-10T09:01:00Z</dcterms:created>
  <dcterms:modified xsi:type="dcterms:W3CDTF">2021-04-28T20:28:00Z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28e7392e-6670-407e-b5f9-7117e9ffc8f6</vt:lpwstr>
  </property>
  <property fmtid="{D5CDD505-2E9C-101B-9397-08002B2CF9AE}" pid="3" name="CitaviDocumentProperty_7">
    <vt:lpwstr>TDR AuD</vt:lpwstr>
  </property>
  <property fmtid="{D5CDD505-2E9C-101B-9397-08002B2CF9AE}" pid="4" name="ContentTypeId">
    <vt:lpwstr>0x010100F4A80B4F84D0CC46A29291037A488136</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itaviDocumentProperty_8">
    <vt:lpwstr>D:\UserData\z003wf1n\Documents\Uni Steinbeis\Fächer\Algorithmen und Datenstruktur\TDR AuD\TDR AuD.ctv6</vt:lpwstr>
  </property>
  <property fmtid="{D5CDD505-2E9C-101B-9397-08002B2CF9AE}" pid="10" name="CitaviDocumentProperty_6">
    <vt:lpwstr>True</vt:lpwstr>
  </property>
  <property fmtid="{D5CDD505-2E9C-101B-9397-08002B2CF9AE}" pid="11" name="CitaviDocumentProperty_1">
    <vt:lpwstr>6.8.0.0</vt:lpwstr>
  </property>
  <property fmtid="{D5CDD505-2E9C-101B-9397-08002B2CF9AE}" pid="12" name="MSIP_Label_a59b6cd5-d141-4a33-8bf1-0ca04484304f_Enabled">
    <vt:lpwstr>true</vt:lpwstr>
  </property>
  <property fmtid="{D5CDD505-2E9C-101B-9397-08002B2CF9AE}" pid="13" name="MSIP_Label_a59b6cd5-d141-4a33-8bf1-0ca04484304f_SetDate">
    <vt:lpwstr>2021-04-28T20:28:29Z</vt:lpwstr>
  </property>
  <property fmtid="{D5CDD505-2E9C-101B-9397-08002B2CF9AE}" pid="14" name="MSIP_Label_a59b6cd5-d141-4a33-8bf1-0ca04484304f_Method">
    <vt:lpwstr>Standard</vt:lpwstr>
  </property>
  <property fmtid="{D5CDD505-2E9C-101B-9397-08002B2CF9AE}" pid="15" name="MSIP_Label_a59b6cd5-d141-4a33-8bf1-0ca04484304f_Name">
    <vt:lpwstr>restricted-default</vt:lpwstr>
  </property>
  <property fmtid="{D5CDD505-2E9C-101B-9397-08002B2CF9AE}" pid="16" name="MSIP_Label_a59b6cd5-d141-4a33-8bf1-0ca04484304f_SiteId">
    <vt:lpwstr>38ae3bcd-9579-4fd4-adda-b42e1495d55a</vt:lpwstr>
  </property>
  <property fmtid="{D5CDD505-2E9C-101B-9397-08002B2CF9AE}" pid="17" name="MSIP_Label_a59b6cd5-d141-4a33-8bf1-0ca04484304f_ActionId">
    <vt:lpwstr>2f25e0f0-3b8e-4f7d-a298-15ea7a27a6a5</vt:lpwstr>
  </property>
  <property fmtid="{D5CDD505-2E9C-101B-9397-08002B2CF9AE}" pid="18" name="MSIP_Label_a59b6cd5-d141-4a33-8bf1-0ca04484304f_ContentBits">
    <vt:lpwstr>0</vt:lpwstr>
  </property>
  <property fmtid="{D5CDD505-2E9C-101B-9397-08002B2CF9AE}" pid="19" name="Document_Confidentiality">
    <vt:lpwstr>Restricted</vt:lpwstr>
  </property>
</Properties>
</file>